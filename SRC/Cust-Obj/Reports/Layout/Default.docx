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52"/>
        <w:gridCol w:w="1762"/>
        <w:gridCol w:w="3503"/>
        <w:gridCol w:w="9"/>
      </w:tblGrid>
      <w:tr w:rsidR="000A1538" w:rsidTr="008A365F">
        <w:trPr>
          <w:gridAfter w:val="1"/>
          <w:wAfter w:w="9" w:type="dxa"/>
          <w:trHeight w:val="1737"/>
        </w:trPr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1538" w:rsidRDefault="005230B6" w:rsidP="009D6FE3">
            <w:pPr>
              <w:spacing w:after="0"/>
            </w:pPr>
            <w:r>
              <w:rPr>
                <w:rFonts w:asciiTheme="majorHAnsi" w:hAnsiTheme="majorHAnsi"/>
                <w:color w:val="0070C0"/>
                <w:sz w:val="48"/>
                <w:szCs w:val="48"/>
              </w:rPr>
              <w:t xml:space="preserve">Invoice </w:t>
            </w:r>
            <w:sdt>
              <w:sdtPr>
                <w:alias w:val="#Nav: /Header/DocumentNo"/>
                <w:tag w:val="#Nav: Standard_Sales_Draft_Invoice/1303"/>
                <w:id w:val="745460207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DocumentNo[1]" w:storeItemID="{4331E289-4581-468D-9115-F8E0CA85F79C}"/>
                <w:text/>
              </w:sdtPr>
              <w:sdtEndPr/>
              <w:sdtContent>
                <w:proofErr w:type="spellStart"/>
                <w:r w:rsidR="000A1538">
                  <w:t>DocumentNo</w:t>
                </w:r>
                <w:proofErr w:type="spellEnd"/>
              </w:sdtContent>
            </w:sdt>
          </w:p>
        </w:tc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538" w:rsidRDefault="0082280D" w:rsidP="0056164B">
            <w:pPr>
              <w:jc w:val="right"/>
            </w:pPr>
            <w:sdt>
              <w:sdtPr>
                <w:alias w:val="#Nav: /Header/CompanyPicture"/>
                <w:tag w:val="#Nav: Standard_Sales_Draft_Invoice/1303"/>
                <w:id w:val="-1330981123"/>
                <w:dataBinding w:prefixMappings="xmlns:ns0='urn:microsoft-dynamics-nav/reports/Standard_Sales_Draft_Invoice/1303/'" w:xpath="/ns0:NavWordReportXmlPart[1]/ns0:Header[1]/ns0:CompanyPicture[1]" w:storeItemID="{4331E289-4581-468D-9115-F8E0CA85F79C}"/>
                <w:picture/>
              </w:sdtPr>
              <w:sdtEndPr/>
              <w:sdtContent>
                <w:r w:rsidR="000A1538">
                  <w:rPr>
                    <w:noProof/>
                    <w:lang w:val="en-IN" w:eastAsia="en-IN"/>
                  </w:rPr>
                  <w:drawing>
                    <wp:inline distT="0" distB="0" distL="0" distR="0" wp14:anchorId="3862DCE0" wp14:editId="43C040F6">
                      <wp:extent cx="2160000" cy="1080000"/>
                      <wp:effectExtent l="0" t="0" r="0" b="635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0A1538" w:rsidRPr="00245B0E" w:rsidTr="008A36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6"/>
        </w:trPr>
        <w:tc>
          <w:tcPr>
            <w:tcW w:w="3513" w:type="dxa"/>
          </w:tcPr>
          <w:p w:rsidR="000A1538" w:rsidRPr="003530DB" w:rsidRDefault="000A1538" w:rsidP="000A1538">
            <w:pPr>
              <w:pStyle w:val="NoSpacing"/>
            </w:pPr>
          </w:p>
        </w:tc>
        <w:tc>
          <w:tcPr>
            <w:tcW w:w="3514" w:type="dxa"/>
            <w:gridSpan w:val="2"/>
            <w:vAlign w:val="bottom"/>
          </w:tcPr>
          <w:p w:rsidR="000A1538" w:rsidRPr="00537DB7" w:rsidRDefault="000A1538" w:rsidP="000A1538">
            <w:pPr>
              <w:pStyle w:val="Heading1"/>
              <w:outlineLvl w:val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36"/>
                <w:szCs w:val="36"/>
              </w:rPr>
              <w:alias w:val="#Nav: /Header/CompanyAddress1"/>
              <w:tag w:val="#Nav: Standard_Sales_Draft_Invoice/1303"/>
              <w:id w:val="-721288217"/>
              <w:placeholder>
                <w:docPart w:val="9E4B2CC5096C41FE830A7B42D7CE0E9E"/>
              </w:placeholder>
              <w:dataBinding w:prefixMappings="xmlns:ns0='urn:microsoft-dynamics-nav/reports/Standard_Sales_Draft_Invoice/1303/'" w:xpath="/ns0:NavWordReportXmlPart[1]/ns0:Header[1]/ns0:CompanyAddress1[1]" w:storeItemID="{4331E289-4581-468D-9115-F8E0CA85F79C}"/>
              <w:text/>
            </w:sdtPr>
            <w:sdtEndPr/>
            <w:sdtContent>
              <w:p w:rsidR="000A1538" w:rsidRPr="006921DE" w:rsidRDefault="000A1538" w:rsidP="000A1538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0A153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E1591C" w:rsidRPr="00245B0E" w:rsidTr="008A36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3513" w:type="dxa"/>
          </w:tcPr>
          <w:p w:rsidR="00E1591C" w:rsidRPr="00E1591C" w:rsidRDefault="0082280D" w:rsidP="0056164B">
            <w:pPr>
              <w:pStyle w:val="NoSpacing"/>
            </w:pPr>
            <w:sdt>
              <w:sdtPr>
                <w:alias w:val="#Nav: /Header/CustomerAddress1"/>
                <w:tag w:val="#Nav: Standard_Sales_Draft_Invoice/1303"/>
                <w:id w:val="1741834600"/>
                <w:placeholder>
                  <w:docPart w:val="41DED4F0495942EDAA71D99D2EE07880"/>
                </w:placeholder>
                <w:dataBinding w:prefixMappings="xmlns:ns0='urn:microsoft-dynamics-nav/reports/Standard_Sales_Draft_Invoice/1303/'" w:xpath="/ns0:NavWordReportXmlPart[1]/ns0:Header[1]/ns0:CustomerAddress1[1]" w:storeItemID="{4331E289-4581-468D-9115-F8E0CA85F79C}"/>
                <w:text/>
              </w:sdtPr>
              <w:sdtEndPr/>
              <w:sdtContent>
                <w:r w:rsidR="00E1591C" w:rsidRPr="00E1591C">
                  <w:t>CustomerAddress1</w:t>
                </w:r>
              </w:sdtContent>
            </w:sdt>
          </w:p>
        </w:tc>
        <w:tc>
          <w:tcPr>
            <w:tcW w:w="3514" w:type="dxa"/>
            <w:gridSpan w:val="2"/>
          </w:tcPr>
          <w:p w:rsidR="00E1591C" w:rsidRPr="00E1591C" w:rsidRDefault="00E1591C" w:rsidP="0056164B">
            <w:pPr>
              <w:pStyle w:val="NoSpacing"/>
              <w:rPr>
                <w:b w:val="0"/>
              </w:rPr>
            </w:pPr>
          </w:p>
        </w:tc>
        <w:tc>
          <w:tcPr>
            <w:tcW w:w="3512" w:type="dxa"/>
            <w:gridSpan w:val="2"/>
            <w:vAlign w:val="center"/>
          </w:tcPr>
          <w:p w:rsidR="00E1591C" w:rsidRPr="00E1591C" w:rsidRDefault="0082280D" w:rsidP="0056164B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2"/>
                <w:tag w:val="#Nav: Standard_Sales_Draft_Invoice/1303"/>
                <w:id w:val="1921598478"/>
                <w:placeholder>
                  <w:docPart w:val="6E7FDFF1CEB14F8B9A1BDFC8AB8C55A0"/>
                </w:placeholder>
                <w:dataBinding w:prefixMappings="xmlns:ns0='urn:microsoft-dynamics-nav/reports/Standard_Sales_Draft_Invoice/1303/'" w:xpath="/ns0:NavWordReportXmlPart[1]/ns0:Header[1]/ns0:CompanyAddress2[1]" w:storeItemID="{4331E289-4581-468D-9115-F8E0CA85F79C}"/>
                <w:text/>
              </w:sdtPr>
              <w:sdtEndPr/>
              <w:sdtContent>
                <w:r w:rsidR="00E1591C" w:rsidRPr="00E1591C">
                  <w:rPr>
                    <w:b w:val="0"/>
                  </w:rPr>
                  <w:t>CompanyAddress2</w:t>
                </w:r>
              </w:sdtContent>
            </w:sdt>
          </w:p>
        </w:tc>
      </w:tr>
      <w:tr w:rsidR="00E1591C" w:rsidRPr="00245B0E" w:rsidTr="008A36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3513" w:type="dxa"/>
          </w:tcPr>
          <w:p w:rsidR="00E1591C" w:rsidRPr="00E1591C" w:rsidRDefault="0082280D" w:rsidP="0056164B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1390233436"/>
                <w:placeholder>
                  <w:docPart w:val="DE5E89BD4CF74C3F99F7B8BAFFDCC205"/>
                </w:placeholder>
                <w:dataBinding w:prefixMappings="xmlns:ns0='urn:microsoft-dynamics-nav/reports/Standard_Sales_Draft_Invoice/1303/'" w:xpath="/ns0:NavWordReportXmlPart[1]/ns0:Header[1]/ns0:CustomerAddress2[1]" w:storeItemID="{4331E289-4581-468D-9115-F8E0CA85F79C}"/>
                <w:text/>
              </w:sdtPr>
              <w:sdtEndPr/>
              <w:sdtContent>
                <w:r w:rsidR="00E1591C" w:rsidRPr="00E1591C">
                  <w:t>CustomerAddress2</w:t>
                </w:r>
              </w:sdtContent>
            </w:sdt>
          </w:p>
        </w:tc>
        <w:tc>
          <w:tcPr>
            <w:tcW w:w="3514" w:type="dxa"/>
            <w:gridSpan w:val="2"/>
          </w:tcPr>
          <w:p w:rsidR="00E1591C" w:rsidRPr="00E1591C" w:rsidRDefault="00E1591C" w:rsidP="0056164B">
            <w:pPr>
              <w:pStyle w:val="NoSpacing"/>
              <w:rPr>
                <w:b w:val="0"/>
              </w:rPr>
            </w:pPr>
          </w:p>
        </w:tc>
        <w:tc>
          <w:tcPr>
            <w:tcW w:w="3512" w:type="dxa"/>
            <w:gridSpan w:val="2"/>
            <w:vAlign w:val="center"/>
          </w:tcPr>
          <w:p w:rsidR="00E1591C" w:rsidRPr="00E1591C" w:rsidRDefault="0082280D" w:rsidP="0056164B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3"/>
                <w:tag w:val="#Nav: Standard_Sales_Draft_Invoice/1303"/>
                <w:id w:val="261805349"/>
                <w:placeholder>
                  <w:docPart w:val="FCA8E4D4373D4AD796F7BCF8FF309555"/>
                </w:placeholder>
                <w:dataBinding w:prefixMappings="xmlns:ns0='urn:microsoft-dynamics-nav/reports/Standard_Sales_Draft_Invoice/1303/'" w:xpath="/ns0:NavWordReportXmlPart[1]/ns0:Header[1]/ns0:CompanyAddress3[1]" w:storeItemID="{4331E289-4581-468D-9115-F8E0CA85F79C}"/>
                <w:text/>
              </w:sdtPr>
              <w:sdtEndPr/>
              <w:sdtContent>
                <w:r w:rsidR="00E1591C" w:rsidRPr="00E1591C">
                  <w:rPr>
                    <w:b w:val="0"/>
                  </w:rPr>
                  <w:t>CompanyAddress3</w:t>
                </w:r>
              </w:sdtContent>
            </w:sdt>
          </w:p>
        </w:tc>
      </w:tr>
      <w:tr w:rsidR="00E1591C" w:rsidRPr="00245B0E" w:rsidTr="008A36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3513" w:type="dxa"/>
          </w:tcPr>
          <w:p w:rsidR="00E1591C" w:rsidRPr="00E1591C" w:rsidRDefault="0082280D" w:rsidP="0056164B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-125012805"/>
                <w:placeholder>
                  <w:docPart w:val="D79B6DFD01E74204B069131527846DBE"/>
                </w:placeholder>
                <w:dataBinding w:prefixMappings="xmlns:ns0='urn:microsoft-dynamics-nav/reports/Standard_Sales_Draft_Invoice/1303/'" w:xpath="/ns0:NavWordReportXmlPart[1]/ns0:Header[1]/ns0:CustomerAddress3[1]" w:storeItemID="{4331E289-4581-468D-9115-F8E0CA85F79C}"/>
                <w:text/>
              </w:sdtPr>
              <w:sdtEndPr/>
              <w:sdtContent>
                <w:r w:rsidR="00E1591C" w:rsidRPr="00E1591C">
                  <w:t>CustomerAddress3</w:t>
                </w:r>
              </w:sdtContent>
            </w:sdt>
          </w:p>
        </w:tc>
        <w:tc>
          <w:tcPr>
            <w:tcW w:w="3514" w:type="dxa"/>
            <w:gridSpan w:val="2"/>
          </w:tcPr>
          <w:p w:rsidR="00E1591C" w:rsidRPr="00E1591C" w:rsidRDefault="00E1591C" w:rsidP="0056164B">
            <w:pPr>
              <w:pStyle w:val="NoSpacing"/>
              <w:rPr>
                <w:b w:val="0"/>
              </w:rPr>
            </w:pPr>
          </w:p>
        </w:tc>
        <w:tc>
          <w:tcPr>
            <w:tcW w:w="3512" w:type="dxa"/>
            <w:gridSpan w:val="2"/>
            <w:vAlign w:val="center"/>
          </w:tcPr>
          <w:p w:rsidR="00E1591C" w:rsidRPr="00E1591C" w:rsidRDefault="0082280D" w:rsidP="0056164B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4"/>
                <w:tag w:val="#Nav: Standard_Sales_Draft_Invoice/1303"/>
                <w:id w:val="52744869"/>
                <w:placeholder>
                  <w:docPart w:val="CDE35B10251640F98B5AC9C75D1BF606"/>
                </w:placeholder>
                <w:dataBinding w:prefixMappings="xmlns:ns0='urn:microsoft-dynamics-nav/reports/Standard_Sales_Draft_Invoice/1303/'" w:xpath="/ns0:NavWordReportXmlPart[1]/ns0:Header[1]/ns0:CompanyAddress4[1]" w:storeItemID="{4331E289-4581-468D-9115-F8E0CA85F79C}"/>
                <w:text/>
              </w:sdtPr>
              <w:sdtEndPr/>
              <w:sdtContent>
                <w:r w:rsidR="00E1591C" w:rsidRPr="00E1591C">
                  <w:rPr>
                    <w:b w:val="0"/>
                  </w:rPr>
                  <w:t>CompanyAddress4</w:t>
                </w:r>
              </w:sdtContent>
            </w:sdt>
          </w:p>
        </w:tc>
      </w:tr>
      <w:tr w:rsidR="00E1591C" w:rsidRPr="00245B0E" w:rsidTr="008A36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3513" w:type="dxa"/>
          </w:tcPr>
          <w:p w:rsidR="00E1591C" w:rsidRPr="00E1591C" w:rsidRDefault="0082280D" w:rsidP="0056164B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-1740855911"/>
                <w:placeholder>
                  <w:docPart w:val="D8F9C7A1D8E346ADBA4FF95BDB42E14D"/>
                </w:placeholder>
                <w:dataBinding w:prefixMappings="xmlns:ns0='urn:microsoft-dynamics-nav/reports/Standard_Sales_Draft_Invoice/1303/'" w:xpath="/ns0:NavWordReportXmlPart[1]/ns0:Header[1]/ns0:CustomerAddress4[1]" w:storeItemID="{4331E289-4581-468D-9115-F8E0CA85F79C}"/>
                <w:text/>
              </w:sdtPr>
              <w:sdtEndPr/>
              <w:sdtContent>
                <w:r w:rsidR="00E1591C" w:rsidRPr="00E1591C">
                  <w:t>CustomerAddress4</w:t>
                </w:r>
              </w:sdtContent>
            </w:sdt>
          </w:p>
        </w:tc>
        <w:tc>
          <w:tcPr>
            <w:tcW w:w="3514" w:type="dxa"/>
            <w:gridSpan w:val="2"/>
          </w:tcPr>
          <w:p w:rsidR="00E1591C" w:rsidRPr="00E1591C" w:rsidRDefault="00E1591C" w:rsidP="0056164B">
            <w:pPr>
              <w:pStyle w:val="NoSpacing"/>
              <w:rPr>
                <w:b w:val="0"/>
              </w:rPr>
            </w:pPr>
          </w:p>
        </w:tc>
        <w:tc>
          <w:tcPr>
            <w:tcW w:w="3512" w:type="dxa"/>
            <w:gridSpan w:val="2"/>
            <w:vAlign w:val="center"/>
          </w:tcPr>
          <w:p w:rsidR="00E1591C" w:rsidRPr="00E1591C" w:rsidRDefault="0082280D" w:rsidP="0056164B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5"/>
                <w:tag w:val="#Nav: Standard_Sales_Draft_Invoice/1303"/>
                <w:id w:val="1394696384"/>
                <w:placeholder>
                  <w:docPart w:val="AF79C40F9F804573AE1F396BA18C8BE9"/>
                </w:placeholder>
                <w:dataBinding w:prefixMappings="xmlns:ns0='urn:microsoft-dynamics-nav/reports/Standard_Sales_Draft_Invoice/1303/'" w:xpath="/ns0:NavWordReportXmlPart[1]/ns0:Header[1]/ns0:CompanyAddress5[1]" w:storeItemID="{4331E289-4581-468D-9115-F8E0CA85F79C}"/>
                <w:text/>
              </w:sdtPr>
              <w:sdtEndPr/>
              <w:sdtContent>
                <w:r w:rsidR="00E1591C" w:rsidRPr="00E1591C">
                  <w:rPr>
                    <w:b w:val="0"/>
                  </w:rPr>
                  <w:t>CompanyAddress5</w:t>
                </w:r>
              </w:sdtContent>
            </w:sdt>
          </w:p>
        </w:tc>
      </w:tr>
      <w:tr w:rsidR="00E1591C" w:rsidRPr="00245B0E" w:rsidTr="008A36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3513" w:type="dxa"/>
          </w:tcPr>
          <w:p w:rsidR="00E1591C" w:rsidRPr="00E1591C" w:rsidRDefault="0082280D" w:rsidP="0056164B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-1730527963"/>
                <w:placeholder>
                  <w:docPart w:val="43055F062D834526A96115F8ED15D931"/>
                </w:placeholder>
                <w:dataBinding w:prefixMappings="xmlns:ns0='urn:microsoft-dynamics-nav/reports/Standard_Sales_Draft_Invoice/1303/'" w:xpath="/ns0:NavWordReportXmlPart[1]/ns0:Header[1]/ns0:CustomerAddress5[1]" w:storeItemID="{4331E289-4581-468D-9115-F8E0CA85F79C}"/>
                <w:text/>
              </w:sdtPr>
              <w:sdtEndPr/>
              <w:sdtContent>
                <w:r w:rsidR="00E1591C" w:rsidRPr="00E1591C">
                  <w:t>CustomerAddress5</w:t>
                </w:r>
              </w:sdtContent>
            </w:sdt>
          </w:p>
        </w:tc>
        <w:tc>
          <w:tcPr>
            <w:tcW w:w="3514" w:type="dxa"/>
            <w:gridSpan w:val="2"/>
          </w:tcPr>
          <w:p w:rsidR="00E1591C" w:rsidRPr="00E1591C" w:rsidRDefault="00E1591C" w:rsidP="0056164B">
            <w:pPr>
              <w:pStyle w:val="NoSpacing"/>
              <w:rPr>
                <w:b w:val="0"/>
              </w:rPr>
            </w:pPr>
          </w:p>
        </w:tc>
        <w:tc>
          <w:tcPr>
            <w:tcW w:w="3512" w:type="dxa"/>
            <w:gridSpan w:val="2"/>
            <w:vAlign w:val="center"/>
          </w:tcPr>
          <w:p w:rsidR="00E1591C" w:rsidRPr="00E1591C" w:rsidRDefault="0082280D" w:rsidP="0056164B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6"/>
                <w:tag w:val="#Nav: Standard_Sales_Draft_Invoice/1303"/>
                <w:id w:val="1176701776"/>
                <w:placeholder>
                  <w:docPart w:val="EACE4D47AD984328B85629D3793CBBE4"/>
                </w:placeholder>
                <w:dataBinding w:prefixMappings="xmlns:ns0='urn:microsoft-dynamics-nav/reports/Standard_Sales_Draft_Invoice/1303/'" w:xpath="/ns0:NavWordReportXmlPart[1]/ns0:Header[1]/ns0:CompanyAddress6[1]" w:storeItemID="{4331E289-4581-468D-9115-F8E0CA85F79C}"/>
                <w:text/>
              </w:sdtPr>
              <w:sdtEndPr/>
              <w:sdtContent>
                <w:r w:rsidR="00E1591C" w:rsidRPr="00E1591C">
                  <w:rPr>
                    <w:b w:val="0"/>
                  </w:rPr>
                  <w:t>CompanyAddress6</w:t>
                </w:r>
              </w:sdtContent>
            </w:sdt>
          </w:p>
        </w:tc>
      </w:tr>
      <w:tr w:rsidR="00E1591C" w:rsidRPr="00245B0E" w:rsidTr="008A36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3513" w:type="dxa"/>
          </w:tcPr>
          <w:p w:rsidR="00E1591C" w:rsidRPr="00E1591C" w:rsidRDefault="0082280D" w:rsidP="0056164B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875810570"/>
                <w:placeholder>
                  <w:docPart w:val="7368A630099D45F48F2BA509C31FC5BF"/>
                </w:placeholder>
                <w:dataBinding w:prefixMappings="xmlns:ns0='urn:microsoft-dynamics-nav/reports/Standard_Sales_Draft_Invoice/1303/'" w:xpath="/ns0:NavWordReportXmlPart[1]/ns0:Header[1]/ns0:CustomerAddress6[1]" w:storeItemID="{4331E289-4581-468D-9115-F8E0CA85F79C}"/>
                <w:text/>
              </w:sdtPr>
              <w:sdtEndPr/>
              <w:sdtContent>
                <w:r w:rsidR="00E1591C" w:rsidRPr="00E1591C">
                  <w:t>CustomerAddress6</w:t>
                </w:r>
              </w:sdtContent>
            </w:sdt>
          </w:p>
        </w:tc>
        <w:tc>
          <w:tcPr>
            <w:tcW w:w="3514" w:type="dxa"/>
            <w:gridSpan w:val="2"/>
          </w:tcPr>
          <w:p w:rsidR="00E1591C" w:rsidRPr="00E1591C" w:rsidRDefault="00E1591C" w:rsidP="0056164B">
            <w:pPr>
              <w:pStyle w:val="NoSpacing"/>
              <w:rPr>
                <w:b w:val="0"/>
              </w:rPr>
            </w:pPr>
          </w:p>
        </w:tc>
        <w:tc>
          <w:tcPr>
            <w:tcW w:w="3512" w:type="dxa"/>
            <w:gridSpan w:val="2"/>
            <w:vAlign w:val="center"/>
          </w:tcPr>
          <w:p w:rsidR="00E1591C" w:rsidRDefault="00E1591C" w:rsidP="0056164B">
            <w:pPr>
              <w:pStyle w:val="NoSpacing"/>
              <w:jc w:val="right"/>
            </w:pPr>
          </w:p>
        </w:tc>
      </w:tr>
      <w:tr w:rsidR="00E1591C" w:rsidRPr="00245B0E" w:rsidTr="008A36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3513" w:type="dxa"/>
          </w:tcPr>
          <w:p w:rsidR="00E1591C" w:rsidRPr="00E1591C" w:rsidRDefault="0082280D" w:rsidP="0056164B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336971056"/>
                <w:placeholder>
                  <w:docPart w:val="03DCC70E328D40E39C968591ABF8948F"/>
                </w:placeholder>
                <w:dataBinding w:prefixMappings="xmlns:ns0='urn:microsoft-dynamics-nav/reports/Standard_Sales_Draft_Invoice/1303/'" w:xpath="/ns0:NavWordReportXmlPart[1]/ns0:Header[1]/ns0:CustomerAddress7[1]" w:storeItemID="{4331E289-4581-468D-9115-F8E0CA85F79C}"/>
                <w:text/>
              </w:sdtPr>
              <w:sdtEndPr/>
              <w:sdtContent>
                <w:r w:rsidR="00E1591C" w:rsidRPr="00E1591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3514" w:type="dxa"/>
            <w:gridSpan w:val="2"/>
          </w:tcPr>
          <w:p w:rsidR="00E1591C" w:rsidRPr="00E1591C" w:rsidRDefault="00E1591C" w:rsidP="0056164B">
            <w:pPr>
              <w:pStyle w:val="NoSpacing"/>
              <w:rPr>
                <w:b w:val="0"/>
              </w:rPr>
            </w:pPr>
          </w:p>
        </w:tc>
        <w:tc>
          <w:tcPr>
            <w:tcW w:w="3512" w:type="dxa"/>
            <w:gridSpan w:val="2"/>
            <w:vAlign w:val="center"/>
          </w:tcPr>
          <w:p w:rsidR="00E1591C" w:rsidRDefault="00E1591C" w:rsidP="0056164B">
            <w:pPr>
              <w:pStyle w:val="NoSpacing"/>
              <w:jc w:val="right"/>
            </w:pPr>
          </w:p>
        </w:tc>
      </w:tr>
      <w:tr w:rsidR="00E1591C" w:rsidRPr="00245B0E" w:rsidTr="008A36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3513" w:type="dxa"/>
          </w:tcPr>
          <w:sdt>
            <w:sdtPr>
              <w:alias w:val="#Nav: /Header/CustomerAddress8"/>
              <w:tag w:val="#Nav: Standard_Sales_Draft_Invoice/1303"/>
              <w:id w:val="-577826158"/>
              <w:placeholder>
                <w:docPart w:val="EF9032A3F2A9491797AD012ED1F5E7D2"/>
              </w:placeholder>
              <w:dataBinding w:prefixMappings="xmlns:ns0='urn:microsoft-dynamics-nav/reports/Standard_Sales_Draft_Invoice/1303/'" w:xpath="/ns0:NavWordReportXmlPart[1]/ns0:Header[1]/ns0:CustomerAddress8[1]" w:storeItemID="{4331E289-4581-468D-9115-F8E0CA85F79C}"/>
              <w:text/>
            </w:sdtPr>
            <w:sdtEndPr/>
            <w:sdtContent>
              <w:p w:rsidR="00E1591C" w:rsidRPr="00E1591C" w:rsidRDefault="00E1591C" w:rsidP="0056164B">
                <w:pPr>
                  <w:pStyle w:val="NoSpacing"/>
                </w:pPr>
                <w:r w:rsidRPr="00E1591C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3514" w:type="dxa"/>
            <w:gridSpan w:val="2"/>
          </w:tcPr>
          <w:p w:rsidR="00E1591C" w:rsidRPr="00E1591C" w:rsidRDefault="00E1591C" w:rsidP="0056164B">
            <w:pPr>
              <w:pStyle w:val="NoSpacing"/>
              <w:rPr>
                <w:b w:val="0"/>
              </w:rPr>
            </w:pPr>
          </w:p>
        </w:tc>
        <w:tc>
          <w:tcPr>
            <w:tcW w:w="3512" w:type="dxa"/>
            <w:gridSpan w:val="2"/>
            <w:vAlign w:val="center"/>
          </w:tcPr>
          <w:p w:rsidR="00E1591C" w:rsidRDefault="00E1591C" w:rsidP="0056164B">
            <w:pPr>
              <w:pStyle w:val="NoSpacing"/>
              <w:jc w:val="right"/>
            </w:pPr>
          </w:p>
        </w:tc>
      </w:tr>
      <w:tr w:rsidR="00EC2A6A" w:rsidRPr="00245B0E" w:rsidTr="008A36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3513" w:type="dxa"/>
          </w:tcPr>
          <w:p w:rsidR="00EC2A6A" w:rsidRPr="00BF132E" w:rsidRDefault="00EC2A6A" w:rsidP="0056164B">
            <w:pPr>
              <w:pStyle w:val="NoSpacing"/>
              <w:rPr>
                <w:sz w:val="16"/>
                <w:szCs w:val="16"/>
              </w:rPr>
            </w:pPr>
            <w:r w:rsidRPr="00BF132E">
              <w:rPr>
                <w:sz w:val="16"/>
                <w:szCs w:val="16"/>
              </w:rPr>
              <w:t xml:space="preserve">Invoice Date - </w:t>
            </w:r>
            <w:sdt>
              <w:sdtPr>
                <w:rPr>
                  <w:sz w:val="16"/>
                  <w:szCs w:val="16"/>
                </w:rPr>
                <w:id w:val="-217516055"/>
                <w:placeholder>
                  <w:docPart w:val="DefaultPlaceholder_1081868574"/>
                </w:placeholder>
                <w:dataBinding w:prefixMappings="xmlns:ns0='urn:microsoft-dynamics-nav/reports/Standard_Sales_Draft_Invoice/1303/' " w:xpath="/ns0:NavWordReportXmlPart[1]/ns0:Header[1]/ns0:DocumentDate[1]" w:storeItemID="{4331E289-4581-468D-9115-F8E0CA85F79C}"/>
                <w:text/>
              </w:sdtPr>
              <w:sdtContent>
                <w:proofErr w:type="spellStart"/>
                <w:r w:rsidRPr="00BF132E">
                  <w:rPr>
                    <w:sz w:val="16"/>
                    <w:szCs w:val="16"/>
                  </w:rPr>
                  <w:t>DocumentDate</w:t>
                </w:r>
                <w:proofErr w:type="spellEnd"/>
              </w:sdtContent>
            </w:sdt>
          </w:p>
        </w:tc>
        <w:tc>
          <w:tcPr>
            <w:tcW w:w="3514" w:type="dxa"/>
            <w:gridSpan w:val="2"/>
          </w:tcPr>
          <w:p w:rsidR="00EC2A6A" w:rsidRPr="00E1591C" w:rsidRDefault="00EC2A6A" w:rsidP="0056164B">
            <w:pPr>
              <w:pStyle w:val="NoSpacing"/>
              <w:rPr>
                <w:b w:val="0"/>
              </w:rPr>
            </w:pPr>
          </w:p>
        </w:tc>
        <w:tc>
          <w:tcPr>
            <w:tcW w:w="3512" w:type="dxa"/>
            <w:gridSpan w:val="2"/>
            <w:vAlign w:val="center"/>
          </w:tcPr>
          <w:p w:rsidR="00EC2A6A" w:rsidRDefault="00EC2A6A" w:rsidP="0056164B">
            <w:pPr>
              <w:pStyle w:val="NoSpacing"/>
              <w:jc w:val="right"/>
            </w:pPr>
          </w:p>
        </w:tc>
      </w:tr>
      <w:tr w:rsidR="00EC2A6A" w:rsidRPr="00245B0E" w:rsidTr="008A36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3513" w:type="dxa"/>
          </w:tcPr>
          <w:p w:rsidR="00EC2A6A" w:rsidRPr="00BF132E" w:rsidRDefault="00EC2A6A" w:rsidP="0056164B">
            <w:pPr>
              <w:pStyle w:val="NoSpacing"/>
              <w:rPr>
                <w:sz w:val="16"/>
                <w:szCs w:val="16"/>
              </w:rPr>
            </w:pPr>
            <w:r w:rsidRPr="00BF132E">
              <w:rPr>
                <w:sz w:val="16"/>
                <w:szCs w:val="16"/>
              </w:rPr>
              <w:t xml:space="preserve">Due Date - </w:t>
            </w:r>
            <w:sdt>
              <w:sdtPr>
                <w:rPr>
                  <w:sz w:val="16"/>
                  <w:szCs w:val="16"/>
                </w:rPr>
                <w:id w:val="607386344"/>
                <w:placeholder>
                  <w:docPart w:val="DefaultPlaceholder_1081868574"/>
                </w:placeholder>
                <w:dataBinding w:prefixMappings="xmlns:ns0='urn:microsoft-dynamics-nav/reports/Standard_Sales_Draft_Invoice/1303/' " w:xpath="/ns0:NavWordReportXmlPart[1]/ns0:Header[1]/ns0:DueDate[1]" w:storeItemID="{4331E289-4581-468D-9115-F8E0CA85F79C}"/>
                <w:text/>
              </w:sdtPr>
              <w:sdtContent>
                <w:proofErr w:type="spellStart"/>
                <w:r w:rsidRPr="00BF132E">
                  <w:rPr>
                    <w:sz w:val="16"/>
                    <w:szCs w:val="16"/>
                  </w:rPr>
                  <w:t>DueDate</w:t>
                </w:r>
                <w:proofErr w:type="spellEnd"/>
              </w:sdtContent>
            </w:sdt>
          </w:p>
        </w:tc>
        <w:tc>
          <w:tcPr>
            <w:tcW w:w="3514" w:type="dxa"/>
            <w:gridSpan w:val="2"/>
          </w:tcPr>
          <w:p w:rsidR="00EC2A6A" w:rsidRPr="00E1591C" w:rsidRDefault="00EC2A6A" w:rsidP="0056164B">
            <w:pPr>
              <w:pStyle w:val="NoSpacing"/>
              <w:rPr>
                <w:b w:val="0"/>
              </w:rPr>
            </w:pPr>
          </w:p>
        </w:tc>
        <w:tc>
          <w:tcPr>
            <w:tcW w:w="3512" w:type="dxa"/>
            <w:gridSpan w:val="2"/>
            <w:vAlign w:val="center"/>
          </w:tcPr>
          <w:p w:rsidR="00EC2A6A" w:rsidRDefault="00EC2A6A" w:rsidP="0056164B">
            <w:pPr>
              <w:pStyle w:val="NoSpacing"/>
              <w:jc w:val="right"/>
            </w:pPr>
          </w:p>
        </w:tc>
        <w:bookmarkStart w:id="0" w:name="_GoBack"/>
        <w:bookmarkEnd w:id="0"/>
      </w:tr>
      <w:tr w:rsidR="00EC2A6A" w:rsidRPr="00245B0E" w:rsidTr="008A36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3513" w:type="dxa"/>
          </w:tcPr>
          <w:p w:rsidR="00EC2A6A" w:rsidRPr="00BF132E" w:rsidRDefault="00EC2A6A" w:rsidP="0056164B">
            <w:pPr>
              <w:pStyle w:val="NoSpacing"/>
              <w:rPr>
                <w:sz w:val="16"/>
                <w:szCs w:val="16"/>
              </w:rPr>
            </w:pPr>
            <w:r w:rsidRPr="00BF132E">
              <w:rPr>
                <w:sz w:val="16"/>
                <w:szCs w:val="16"/>
              </w:rPr>
              <w:t xml:space="preserve">Payment Terms - </w:t>
            </w:r>
            <w:sdt>
              <w:sdtPr>
                <w:rPr>
                  <w:sz w:val="16"/>
                  <w:szCs w:val="16"/>
                </w:rPr>
                <w:id w:val="365021151"/>
                <w:placeholder>
                  <w:docPart w:val="DefaultPlaceholder_1081868574"/>
                </w:placeholder>
                <w:dataBinding w:prefixMappings="xmlns:ns0='urn:microsoft-dynamics-nav/reports/Standard_Sales_Draft_Invoice/1303/' " w:xpath="/ns0:NavWordReportXmlPart[1]/ns0:Header[1]/ns0:PaymentTermsDescription[1]" w:storeItemID="{4331E289-4581-468D-9115-F8E0CA85F79C}"/>
                <w:text/>
              </w:sdtPr>
              <w:sdtContent>
                <w:proofErr w:type="spellStart"/>
                <w:r w:rsidRPr="00BF132E">
                  <w:rPr>
                    <w:sz w:val="16"/>
                    <w:szCs w:val="16"/>
                  </w:rPr>
                  <w:t>PaymentTermsDescription</w:t>
                </w:r>
                <w:proofErr w:type="spellEnd"/>
              </w:sdtContent>
            </w:sdt>
          </w:p>
        </w:tc>
        <w:tc>
          <w:tcPr>
            <w:tcW w:w="3514" w:type="dxa"/>
            <w:gridSpan w:val="2"/>
          </w:tcPr>
          <w:p w:rsidR="00EC2A6A" w:rsidRPr="00E1591C" w:rsidRDefault="00EC2A6A" w:rsidP="0056164B">
            <w:pPr>
              <w:pStyle w:val="NoSpacing"/>
              <w:rPr>
                <w:b w:val="0"/>
              </w:rPr>
            </w:pPr>
          </w:p>
        </w:tc>
        <w:tc>
          <w:tcPr>
            <w:tcW w:w="3512" w:type="dxa"/>
            <w:gridSpan w:val="2"/>
            <w:vAlign w:val="center"/>
          </w:tcPr>
          <w:p w:rsidR="00EC2A6A" w:rsidRDefault="00EC2A6A" w:rsidP="0056164B">
            <w:pPr>
              <w:pStyle w:val="NoSpacing"/>
              <w:jc w:val="right"/>
            </w:pPr>
          </w:p>
        </w:tc>
      </w:tr>
    </w:tbl>
    <w:p w:rsidR="00255D34" w:rsidRDefault="00255D34" w:rsidP="007C0658">
      <w:pPr>
        <w:pStyle w:val="NoSpacing"/>
      </w:pPr>
    </w:p>
    <w:sdt>
      <w:sdtPr>
        <w:alias w:val="#Nav: /Header/WorkDescriptionLines"/>
        <w:tag w:val="#Nav: Standard_Sales_Draft_Invoice/1303"/>
        <w:id w:val="-586919883"/>
        <w15:dataBinding w:prefixMappings="xmlns:ns0='urn:microsoft-dynamics-nav/reports/Standard_Sales_Draft_Invoice/1303/'" w:xpath="/ns0:NavWordReportXmlPart[1]/ns0:Header[1]/ns0:WorkDescriptionLines" w:storeItemID="{4331E289-4581-468D-9115-F8E0CA85F79C}"/>
        <w15:repeatingSection/>
      </w:sdtPr>
      <w:sdtEndPr/>
      <w:sdtContent>
        <w:sdt>
          <w:sdtPr>
            <w:id w:val="-36297567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b w:val="0"/>
                </w:rPr>
                <w:alias w:val="#Nav: /Header/WorkDescriptionLines/WorkDescriptionLine"/>
                <w:tag w:val="#Nav: Standard_Sales_Draft_Invoice/1303"/>
                <w:id w:val="103501360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4331E289-4581-468D-9115-F8E0CA85F79C}"/>
                <w:text/>
              </w:sdtPr>
              <w:sdtEndPr/>
              <w:sdtContent>
                <w:p w:rsidR="005C273C" w:rsidRDefault="000F2131" w:rsidP="007C0658">
                  <w:pPr>
                    <w:pStyle w:val="NoSpacing"/>
                  </w:pPr>
                  <w:r w:rsidRPr="000F2131">
                    <w:rPr>
                      <w:b w:val="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="000F2131" w:rsidRPr="000D5A6D" w:rsidRDefault="000F2131" w:rsidP="00E1591C">
      <w:pPr>
        <w:pStyle w:val="NoSpacing"/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86"/>
        <w:gridCol w:w="2821"/>
        <w:gridCol w:w="1026"/>
        <w:gridCol w:w="929"/>
        <w:gridCol w:w="1766"/>
        <w:gridCol w:w="377"/>
        <w:gridCol w:w="732"/>
        <w:gridCol w:w="1902"/>
      </w:tblGrid>
      <w:tr w:rsidR="00AF3CFF" w:rsidRPr="00537DB7" w:rsidTr="00F21454">
        <w:trPr>
          <w:trHeight w:val="546"/>
          <w:jc w:val="center"/>
        </w:trPr>
        <w:sdt>
          <w:sdtPr>
            <w:alias w:val="#Nav: /Header/Line/ItemNo_Line_Lbl"/>
            <w:tag w:val="#Nav: Standard_Sales_Draft_Invoice/1303"/>
            <w:id w:val="-1032565367"/>
            <w:placeholder>
              <w:docPart w:val="E22116E0BB1C4822B26F774E530604C0"/>
            </w:placeholder>
            <w:dataBinding w:prefixMappings="xmlns:ns0='urn:microsoft-dynamics-nav/reports/Standard_Sales_Draft_Invoice/1303/'" w:xpath="/ns0:NavWordReportXmlPart[1]/ns0:Header[1]/ns0:Line[1]/ns0:ItemNo_Line_Lbl[1]" w:storeItemID="{4331E289-4581-468D-9115-F8E0CA85F79C}"/>
            <w:text/>
          </w:sdtPr>
          <w:sdtEndPr/>
          <w:sdtContent>
            <w:tc>
              <w:tcPr>
                <w:tcW w:w="986" w:type="dxa"/>
                <w:shd w:val="clear" w:color="auto" w:fill="0070C0"/>
                <w:vAlign w:val="bottom"/>
              </w:tcPr>
              <w:p w:rsidR="00AF3CFF" w:rsidRPr="00537DB7" w:rsidRDefault="00AF3CFF" w:rsidP="00012A37">
                <w:pPr>
                  <w:pStyle w:val="H1-Left"/>
                </w:pPr>
                <w:proofErr w:type="spellStart"/>
                <w:r w:rsidRPr="00537DB7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-704636865"/>
            <w:placeholder>
              <w:docPart w:val="E22116E0BB1C4822B26F774E530604C0"/>
            </w:placeholder>
            <w:dataBinding w:prefixMappings="xmlns:ns0='urn:microsoft-dynamics-nav/reports/Standard_Sales_Draft_Invoice/1303/'" w:xpath="/ns0:NavWordReportXmlPart[1]/ns0:Header[1]/ns0:Line[1]/ns0:Description_Line_Lbl[1]" w:storeItemID="{4331E289-4581-468D-9115-F8E0CA85F79C}"/>
            <w:text/>
          </w:sdtPr>
          <w:sdtEndPr/>
          <w:sdtContent>
            <w:tc>
              <w:tcPr>
                <w:tcW w:w="2821" w:type="dxa"/>
                <w:shd w:val="clear" w:color="auto" w:fill="0070C0"/>
                <w:vAlign w:val="bottom"/>
              </w:tcPr>
              <w:p w:rsidR="00AF3CFF" w:rsidRPr="00537DB7" w:rsidRDefault="00AF3CFF" w:rsidP="00012A37">
                <w:pPr>
                  <w:pStyle w:val="H1-Left"/>
                </w:pPr>
                <w:proofErr w:type="spellStart"/>
                <w:r w:rsidRPr="00537DB7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1846442858"/>
            <w:placeholder>
              <w:docPart w:val="E22116E0BB1C4822B26F774E530604C0"/>
            </w:placeholder>
            <w:dataBinding w:prefixMappings="xmlns:ns0='urn:microsoft-dynamics-nav/reports/Standard_Sales_Draft_Invoice/1303/'" w:xpath="/ns0:NavWordReportXmlPart[1]/ns0:Header[1]/ns0:Line[1]/ns0:Quantity_Line_Lbl[1]" w:storeItemID="{4331E289-4581-468D-9115-F8E0CA85F79C}"/>
            <w:text/>
          </w:sdtPr>
          <w:sdtEndPr/>
          <w:sdtContent>
            <w:tc>
              <w:tcPr>
                <w:tcW w:w="1026" w:type="dxa"/>
                <w:shd w:val="clear" w:color="auto" w:fill="0070C0"/>
                <w:vAlign w:val="bottom"/>
              </w:tcPr>
              <w:p w:rsidR="00AF3CFF" w:rsidRPr="00537DB7" w:rsidRDefault="00AF3CFF" w:rsidP="00012A37">
                <w:pPr>
                  <w:pStyle w:val="H1-Right"/>
                </w:pPr>
                <w:proofErr w:type="spellStart"/>
                <w:r w:rsidRPr="00537DB7">
                  <w:t>Quantity_Line_Lbl</w:t>
                </w:r>
                <w:proofErr w:type="spellEnd"/>
              </w:p>
            </w:tc>
          </w:sdtContent>
        </w:sdt>
        <w:sdt>
          <w:sdtPr>
            <w:alias w:val="#Nav: /Header/Line/Unit_Lbl"/>
            <w:tag w:val="#Nav: Standard_Sales_Draft_Invoice/1303"/>
            <w:id w:val="749460726"/>
            <w:placeholder>
              <w:docPart w:val="421D55031D3F496C8A99F57EDE274560"/>
            </w:placeholder>
            <w:dataBinding w:prefixMappings="xmlns:ns0='urn:microsoft-dynamics-nav/reports/Standard_Sales_Draft_Invoice/1303/'" w:xpath="/ns0:NavWordReportXmlPart[1]/ns0:Header[1]/ns0:Line[1]/ns0:Unit_Lbl[1]" w:storeItemID="{4331E289-4581-468D-9115-F8E0CA85F79C}"/>
            <w:text/>
          </w:sdtPr>
          <w:sdtEndPr/>
          <w:sdtContent>
            <w:tc>
              <w:tcPr>
                <w:tcW w:w="929" w:type="dxa"/>
                <w:shd w:val="clear" w:color="auto" w:fill="0070C0"/>
                <w:vAlign w:val="bottom"/>
              </w:tcPr>
              <w:p w:rsidR="00AF3CFF" w:rsidRPr="00537DB7" w:rsidRDefault="00AF3CFF" w:rsidP="00012A37">
                <w:pPr>
                  <w:pStyle w:val="H1-Left"/>
                </w:pPr>
                <w:proofErr w:type="spellStart"/>
                <w:r w:rsidRPr="00537DB7">
                  <w:t>Unit_Lbl</w:t>
                </w:r>
                <w:proofErr w:type="spellEnd"/>
              </w:p>
            </w:tc>
          </w:sdtContent>
        </w:sdt>
        <w:sdt>
          <w:sdtPr>
            <w:alias w:val="#Nav: /Header/Line/UnitPrice_Lbl2"/>
            <w:tag w:val="#Nav: Standard_Sales_Draft_Invoice/1303"/>
            <w:id w:val="-75831076"/>
            <w:placeholder>
              <w:docPart w:val="902119167C914746B7C3D268DC313671"/>
            </w:placeholder>
            <w:dataBinding w:prefixMappings="xmlns:ns0='urn:microsoft-dynamics-nav/reports/Standard_Sales_Draft_Invoice/1303/'" w:xpath="/ns0:NavWordReportXmlPart[1]/ns0:Header[1]/ns0:Line[1]/ns0:UnitPrice_Lbl2[1]" w:storeItemID="{4331E289-4581-468D-9115-F8E0CA85F79C}"/>
            <w:text/>
          </w:sdtPr>
          <w:sdtEndPr/>
          <w:sdtContent>
            <w:tc>
              <w:tcPr>
                <w:tcW w:w="1766" w:type="dxa"/>
                <w:shd w:val="clear" w:color="auto" w:fill="0070C0"/>
                <w:vAlign w:val="bottom"/>
              </w:tcPr>
              <w:p w:rsidR="00AF3CFF" w:rsidRPr="00537DB7" w:rsidRDefault="00AF3CFF" w:rsidP="00012A37">
                <w:pPr>
                  <w:pStyle w:val="H1-Right"/>
                </w:pPr>
                <w:r w:rsidRPr="00537DB7">
                  <w:t>UnitPrice_Lbl2</w:t>
                </w:r>
              </w:p>
            </w:tc>
          </w:sdtContent>
        </w:sdt>
        <w:tc>
          <w:tcPr>
            <w:tcW w:w="377" w:type="dxa"/>
            <w:shd w:val="clear" w:color="auto" w:fill="0070C0"/>
            <w:vAlign w:val="bottom"/>
          </w:tcPr>
          <w:p w:rsidR="00AF3CFF" w:rsidRPr="00537DB7" w:rsidRDefault="00AF3CFF" w:rsidP="00EB4D02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0070C0"/>
            <w:vAlign w:val="bottom"/>
          </w:tcPr>
          <w:p w:rsidR="00AF3CFF" w:rsidRPr="00537DB7" w:rsidRDefault="00AF3CFF" w:rsidP="00EB4D02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sdt>
          <w:sdtPr>
            <w:alias w:val="#Nav: /Header/Line/LineAmount_Lbl"/>
            <w:tag w:val="#Nav: Standard_Sales_Draft_Invoice/1303"/>
            <w:id w:val="-239876730"/>
            <w:placeholder>
              <w:docPart w:val="902119167C914746B7C3D268DC313671"/>
            </w:placeholder>
            <w:dataBinding w:prefixMappings="xmlns:ns0='urn:microsoft-dynamics-nav/reports/Standard_Sales_Draft_Invoice/1303/'" w:xpath="/ns0:NavWordReportXmlPart[1]/ns0:Header[1]/ns0:Line[1]/ns0:LineAmount_Lbl[1]" w:storeItemID="{4331E289-4581-468D-9115-F8E0CA85F79C}"/>
            <w:text/>
          </w:sdtPr>
          <w:sdtEndPr/>
          <w:sdtContent>
            <w:tc>
              <w:tcPr>
                <w:tcW w:w="1902" w:type="dxa"/>
                <w:shd w:val="clear" w:color="auto" w:fill="0070C0"/>
                <w:vAlign w:val="bottom"/>
              </w:tcPr>
              <w:p w:rsidR="00AF3CFF" w:rsidRPr="00537DB7" w:rsidRDefault="00AF3CFF" w:rsidP="00012A37">
                <w:pPr>
                  <w:pStyle w:val="H1-Right"/>
                </w:pPr>
                <w:proofErr w:type="spellStart"/>
                <w:r w:rsidRPr="00537DB7"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sz w:val="22"/>
            <w:szCs w:val="22"/>
          </w:rPr>
          <w:alias w:val="#Nav: /Header/Line"/>
          <w:tag w:val="#Nav: Standard_Sales_Draft_Invoice/1303"/>
          <w:id w:val="-224059896"/>
          <w15:dataBinding w:prefixMappings="xmlns:ns0='urn:microsoft-dynamics-nav/reports/Standard_Sales_Draft_Invoice/1303/'" w:xpath="/ns0:NavWordReportXmlPart[1]/ns0:Header[1]/ns0:Line" w:storeItemID="{4331E289-4581-468D-9115-F8E0CA85F79C}"/>
          <w15:repeatingSection/>
        </w:sdtPr>
        <w:sdtEndPr/>
        <w:sdtContent>
          <w:sdt>
            <w:sdtPr>
              <w:rPr>
                <w:sz w:val="22"/>
                <w:szCs w:val="22"/>
              </w:rPr>
              <w:id w:val="1889535794"/>
              <w:placeholder>
                <w:docPart w:val="286D3B57E0D54CFFA3EE94A90A3EF9B8"/>
              </w:placeholder>
              <w15:repeatingSectionItem/>
            </w:sdtPr>
            <w:sdtEndPr/>
            <w:sdtContent>
              <w:tr w:rsidR="00AF3CFF" w:rsidRPr="008350A8" w:rsidTr="00F21454">
                <w:trPr>
                  <w:trHeight w:val="227"/>
                  <w:jc w:val="center"/>
                </w:trPr>
                <w:sdt>
                  <w:sdtPr>
                    <w:rPr>
                      <w:sz w:val="22"/>
                      <w:szCs w:val="22"/>
                    </w:rPr>
                    <w:alias w:val="#Nav: /Header/Line/ItemNo_Line"/>
                    <w:tag w:val="#Nav: Standard_Sales_Draft_Invoice/1303"/>
                    <w:id w:val="1419752363"/>
                    <w:placeholder>
                      <w:docPart w:val="8DB6056C609B4D0C96E3A9F3E8881E37"/>
                    </w:placeholder>
                    <w:dataBinding w:prefixMappings="xmlns:ns0='urn:microsoft-dynamics-nav/reports/Standard_Sales_Draft_Invoice/1303/'" w:xpath="/ns0:NavWordReportXmlPart[1]/ns0:Header[1]/ns0:Line[1]/ns0:ItemNo_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986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:rsidR="00AF3CFF" w:rsidRPr="00E1591C" w:rsidRDefault="00AF3CFF" w:rsidP="007C0658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Line/Description_Line"/>
                    <w:tag w:val="#Nav: Standard_Sales_Draft_Invoice/1303"/>
                    <w:id w:val="65540967"/>
                    <w:placeholder>
                      <w:docPart w:val="CE0EAF88C87A4862A4F6619F545EA316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2821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:rsidR="00AF3CFF" w:rsidRPr="00E1591C" w:rsidRDefault="00AF3CFF" w:rsidP="007C0658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Quantity_Line"/>
                    <w:tag w:val="#Nav: Standard_Sales_Draft_Invoice/1303"/>
                    <w:id w:val="-1549220828"/>
                    <w:placeholder>
                      <w:docPart w:val="9332DB8506464034A76FF24A07875166"/>
                    </w:placeholder>
                    <w:dataBinding w:prefixMappings="xmlns:ns0='urn:microsoft-dynamics-nav/reports/Standard_Sales_Draft_Invoice/1303/'" w:xpath="/ns0:NavWordReportXmlPart[1]/ns0:Header[1]/ns0:Line[1]/ns0:Quantity_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1026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:rsidR="00AF3CFF" w:rsidRPr="00E1591C" w:rsidRDefault="00AF3CFF" w:rsidP="007C0658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Line/UnitOfMeasure"/>
                    <w:tag w:val="#Nav: Standard_Sales_Draft_Invoice/1303"/>
                    <w:id w:val="-210881677"/>
                    <w:placeholder>
                      <w:docPart w:val="5199BD1D89514DA99CCDC168B504E9D9"/>
                    </w:placeholder>
                    <w:dataBinding w:prefixMappings="xmlns:ns0='urn:microsoft-dynamics-nav/reports/Standard_Sales_Draft_Invoice/1303/'" w:xpath="/ns0:NavWordReportXmlPart[1]/ns0:Header[1]/ns0:Line[1]/ns0:UnitOfMeasur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929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:rsidR="00AF3CFF" w:rsidRPr="00E1591C" w:rsidRDefault="00AF3CFF" w:rsidP="007C0658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UnitPrice"/>
                    <w:tag w:val="#Nav: Standard_Sales_Draft_Invoice/1303"/>
                    <w:id w:val="274605208"/>
                    <w:placeholder>
                      <w:docPart w:val="A287F079F9484B19AD62DC94CBCA324A"/>
                    </w:placeholder>
                    <w:dataBinding w:prefixMappings="xmlns:ns0='urn:microsoft-dynamics-nav/reports/Standard_Sales_Draft_Invoice/1303/'" w:xpath="/ns0:NavWordReportXmlPart[1]/ns0:Header[1]/ns0:Line[1]/ns0:UnitPric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1766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:rsidR="00AF3CFF" w:rsidRPr="00E1591C" w:rsidRDefault="00AF3CFF" w:rsidP="007C0658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77" w:type="dxa"/>
                    <w:tcBorders>
                      <w:bottom w:val="single" w:sz="4" w:space="0" w:color="9B9482" w:themeColor="text2" w:themeTint="99"/>
                    </w:tcBorders>
                  </w:tcPr>
                  <w:p w:rsidR="00AF3CFF" w:rsidRPr="00E1591C" w:rsidRDefault="00AF3CFF" w:rsidP="00EB4D02"/>
                </w:tc>
                <w:tc>
                  <w:tcPr>
                    <w:tcW w:w="732" w:type="dxa"/>
                    <w:tcBorders>
                      <w:bottom w:val="single" w:sz="4" w:space="0" w:color="9B9482" w:themeColor="text2" w:themeTint="99"/>
                    </w:tcBorders>
                  </w:tcPr>
                  <w:p w:rsidR="00AF3CFF" w:rsidRPr="00E1591C" w:rsidRDefault="00AF3CFF" w:rsidP="00EB4D02"/>
                </w:tc>
                <w:sdt>
                  <w:sdtPr>
                    <w:rPr>
                      <w:szCs w:val="22"/>
                    </w:rPr>
                    <w:alias w:val="#Nav: /Header/Line/LineAmount_Line"/>
                    <w:tag w:val="#Nav: Standard_Sales_Draft_Invoice/1303"/>
                    <w:id w:val="895857108"/>
                    <w:placeholder>
                      <w:docPart w:val="BBDAAD9C3EF7424DB400C14B515228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1902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:rsidR="00AF3CFF" w:rsidRPr="00E1591C" w:rsidRDefault="00AF3CFF" w:rsidP="007C0658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alias w:val="#Nav: /Header/ReportTotalsLine"/>
          <w:tag w:val="#Nav: Standard_Sales_Draft_Invoice/1303"/>
          <w:id w:val="1495296070"/>
          <w15:dataBinding w:prefixMappings="xmlns:ns0='urn:microsoft-dynamics-nav/reports/Standard_Sales_Draft_Invoice/1303/'" w:xpath="/ns0:NavWordReportXmlPart[1]/ns0:Header[1]/ns0:ReportTotalsLine" w:storeItemID="{4331E289-4581-468D-9115-F8E0CA85F79C}"/>
          <w15:repeatingSection/>
        </w:sdtPr>
        <w:sdtEndPr/>
        <w:sdtContent>
          <w:sdt>
            <w:sdtPr>
              <w:id w:val="-1238704418"/>
              <w:placeholder>
                <w:docPart w:val="B666E8A505094D4FB6F7A79BC15B4367"/>
              </w:placeholder>
              <w15:repeatingSectionItem/>
            </w:sdtPr>
            <w:sdtEndPr/>
            <w:sdtContent>
              <w:tr w:rsidR="00AF3CFF" w:rsidRPr="008350A8" w:rsidTr="00025FD8">
                <w:trPr>
                  <w:trHeight w:val="227"/>
                  <w:jc w:val="center"/>
                </w:trPr>
                <w:tc>
                  <w:tcPr>
                    <w:tcW w:w="986" w:type="dxa"/>
                    <w:tcBorders>
                      <w:bottom w:val="single" w:sz="4" w:space="0" w:color="9B9482" w:themeColor="text2" w:themeTint="99"/>
                    </w:tcBorders>
                  </w:tcPr>
                  <w:p w:rsidR="00AF3CFF" w:rsidRPr="00E1591C" w:rsidRDefault="00AF3CFF" w:rsidP="008E6866">
                    <w:pPr>
                      <w:pStyle w:val="NoSpacingRegulartext"/>
                    </w:pPr>
                  </w:p>
                </w:tc>
                <w:tc>
                  <w:tcPr>
                    <w:tcW w:w="2821" w:type="dxa"/>
                    <w:tcBorders>
                      <w:bottom w:val="single" w:sz="4" w:space="0" w:color="9B9482" w:themeColor="text2" w:themeTint="99"/>
                    </w:tcBorders>
                  </w:tcPr>
                  <w:p w:rsidR="00AF3CFF" w:rsidRPr="00E1591C" w:rsidRDefault="00AF3CFF" w:rsidP="008E6866">
                    <w:pPr>
                      <w:pStyle w:val="NoSpacingRegulartext"/>
                    </w:pPr>
                  </w:p>
                </w:tc>
                <w:tc>
                  <w:tcPr>
                    <w:tcW w:w="1026" w:type="dxa"/>
                    <w:tcBorders>
                      <w:bottom w:val="single" w:sz="4" w:space="0" w:color="9B9482" w:themeColor="text2" w:themeTint="99"/>
                    </w:tcBorders>
                  </w:tcPr>
                  <w:p w:rsidR="00AF3CFF" w:rsidRPr="00E1591C" w:rsidRDefault="00AF3CFF" w:rsidP="008E6866">
                    <w:pPr>
                      <w:pStyle w:val="NoSpacingRegulartext"/>
                    </w:pPr>
                  </w:p>
                </w:tc>
                <w:tc>
                  <w:tcPr>
                    <w:tcW w:w="929" w:type="dxa"/>
                    <w:tcBorders>
                      <w:bottom w:val="single" w:sz="4" w:space="0" w:color="9B9482" w:themeColor="text2" w:themeTint="99"/>
                    </w:tcBorders>
                  </w:tcPr>
                  <w:p w:rsidR="00AF3CFF" w:rsidRPr="00E1591C" w:rsidRDefault="00AF3CFF" w:rsidP="008E6866">
                    <w:pPr>
                      <w:pStyle w:val="NoSpacingRegulartext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-1499731649"/>
                    <w:placeholder>
                      <w:docPart w:val="902119167C914746B7C3D268DC313671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2875" w:type="dxa"/>
                        <w:gridSpan w:val="3"/>
                        <w:tcBorders>
                          <w:bottom w:val="single" w:sz="4" w:space="0" w:color="9B9482" w:themeColor="text2" w:themeTint="99"/>
                        </w:tcBorders>
                        <w:vAlign w:val="center"/>
                      </w:tcPr>
                      <w:p w:rsidR="00AF3CFF" w:rsidRPr="001F4A4E" w:rsidRDefault="00AF3CFF" w:rsidP="007C0658">
                        <w:pPr>
                          <w:pStyle w:val="Style1"/>
                        </w:pPr>
                        <w:r w:rsidRPr="00AA2DB9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917204956"/>
                    <w:placeholder>
                      <w:docPart w:val="902119167C914746B7C3D268DC313671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1902" w:type="dxa"/>
                        <w:tcBorders>
                          <w:bottom w:val="single" w:sz="4" w:space="0" w:color="9B9482" w:themeColor="text2" w:themeTint="99"/>
                        </w:tcBorders>
                        <w:vAlign w:val="center"/>
                      </w:tcPr>
                      <w:p w:rsidR="00AF3CFF" w:rsidRPr="0058315B" w:rsidRDefault="00AF3CFF" w:rsidP="007C0658">
                        <w:pPr>
                          <w:pStyle w:val="NospacingForceRight"/>
                        </w:pPr>
                        <w:proofErr w:type="spellStart"/>
                        <w:r w:rsidRPr="0058315B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AF3CFF" w:rsidRPr="008350A8" w:rsidTr="00025FD8">
        <w:trPr>
          <w:trHeight w:val="230"/>
          <w:jc w:val="center"/>
        </w:trPr>
        <w:tc>
          <w:tcPr>
            <w:tcW w:w="986" w:type="dxa"/>
            <w:tcBorders>
              <w:top w:val="single" w:sz="4" w:space="0" w:color="9B9482" w:themeColor="text2" w:themeTint="99"/>
              <w:bottom w:val="single" w:sz="4" w:space="0" w:color="002060"/>
            </w:tcBorders>
          </w:tcPr>
          <w:p w:rsidR="00AF3CFF" w:rsidRPr="00E1591C" w:rsidRDefault="00AF3CFF" w:rsidP="00E1591C">
            <w:pPr>
              <w:pStyle w:val="NoSpacing"/>
            </w:pPr>
          </w:p>
        </w:tc>
        <w:tc>
          <w:tcPr>
            <w:tcW w:w="2821" w:type="dxa"/>
            <w:tcBorders>
              <w:top w:val="single" w:sz="4" w:space="0" w:color="9B9482" w:themeColor="text2" w:themeTint="99"/>
              <w:bottom w:val="single" w:sz="4" w:space="0" w:color="002060"/>
            </w:tcBorders>
          </w:tcPr>
          <w:p w:rsidR="00AF3CFF" w:rsidRPr="00E1591C" w:rsidRDefault="00AF3CFF" w:rsidP="00E1591C">
            <w:pPr>
              <w:pStyle w:val="NoSpacing"/>
            </w:pPr>
          </w:p>
        </w:tc>
        <w:tc>
          <w:tcPr>
            <w:tcW w:w="1026" w:type="dxa"/>
            <w:tcBorders>
              <w:top w:val="single" w:sz="4" w:space="0" w:color="9B9482" w:themeColor="text2" w:themeTint="99"/>
              <w:bottom w:val="single" w:sz="4" w:space="0" w:color="002060"/>
            </w:tcBorders>
          </w:tcPr>
          <w:p w:rsidR="00AF3CFF" w:rsidRPr="00E1591C" w:rsidRDefault="00AF3CFF" w:rsidP="00E1591C">
            <w:pPr>
              <w:pStyle w:val="NoSpacing"/>
            </w:pPr>
          </w:p>
        </w:tc>
        <w:tc>
          <w:tcPr>
            <w:tcW w:w="929" w:type="dxa"/>
            <w:tcBorders>
              <w:top w:val="single" w:sz="4" w:space="0" w:color="9B9482" w:themeColor="text2" w:themeTint="99"/>
              <w:bottom w:val="single" w:sz="4" w:space="0" w:color="002060"/>
            </w:tcBorders>
          </w:tcPr>
          <w:p w:rsidR="00AF3CFF" w:rsidRPr="00E1591C" w:rsidRDefault="00AF3CFF" w:rsidP="00E1591C">
            <w:pPr>
              <w:pStyle w:val="NoSpacing"/>
            </w:pPr>
          </w:p>
        </w:tc>
        <w:sdt>
          <w:sdtPr>
            <w:rPr>
              <w:rStyle w:val="Strong"/>
              <w:b/>
            </w:rPr>
            <w:alias w:val="#Nav: /Header/Totals/TotalText"/>
            <w:tag w:val="#Nav: Standard_Sales_Draft_Invoice/1303"/>
            <w:id w:val="16282997"/>
            <w:placeholder>
              <w:docPart w:val="902119167C914746B7C3D268DC313671"/>
            </w:placeholder>
            <w:dataBinding w:prefixMappings="xmlns:ns0='urn:microsoft-dynamics-nav/reports/Standard_Sales_Draft_Invoice/1303/'" w:xpath="/ns0:NavWordReportXmlPart[1]/ns0:Header[1]/ns0:Totals[1]/ns0:TotalText[1]" w:storeItemID="{4331E289-4581-468D-9115-F8E0CA85F79C}"/>
            <w:text/>
          </w:sdtPr>
          <w:sdtEndPr>
            <w:rPr>
              <w:rStyle w:val="Strong"/>
            </w:rPr>
          </w:sdtEndPr>
          <w:sdtContent>
            <w:tc>
              <w:tcPr>
                <w:tcW w:w="2875" w:type="dxa"/>
                <w:gridSpan w:val="3"/>
                <w:tcBorders>
                  <w:top w:val="single" w:sz="4" w:space="0" w:color="9B9482" w:themeColor="text2" w:themeTint="99"/>
                  <w:bottom w:val="single" w:sz="4" w:space="0" w:color="002060"/>
                </w:tcBorders>
                <w:vAlign w:val="center"/>
              </w:tcPr>
              <w:p w:rsidR="00AF3CFF" w:rsidRPr="00E1591C" w:rsidRDefault="00AF3CFF" w:rsidP="009C220D">
                <w:pPr>
                  <w:pStyle w:val="NoSpacing"/>
                  <w:ind w:left="843"/>
                  <w:rPr>
                    <w:rStyle w:val="Strong"/>
                    <w:b/>
                  </w:rPr>
                </w:pPr>
                <w:proofErr w:type="spellStart"/>
                <w:r w:rsidRPr="00E1591C">
                  <w:rPr>
                    <w:rStyle w:val="Strong"/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szCs w:val="22"/>
            </w:rPr>
            <w:alias w:val="#Nav: /Header/Totals/TotalAmountIncludingVAT"/>
            <w:tag w:val="#Nav: Standard_Sales_Draft_Invoice/1303"/>
            <w:id w:val="1661501859"/>
            <w:placeholder>
              <w:docPart w:val="E22116E0BB1C4822B26F774E530604C0"/>
            </w:placeholder>
            <w:dataBinding w:prefixMappings="xmlns:ns0='urn:microsoft-dynamics-nav/reports/Standard_Sales_Draft_Invoice/1303/'" w:xpath="/ns0:NavWordReportXmlPart[1]/ns0:Header[1]/ns0:Totals[1]/ns0:TotalAmountIncludingVAT[1]" w:storeItemID="{4331E289-4581-468D-9115-F8E0CA85F79C}"/>
            <w:text/>
          </w:sdtPr>
          <w:sdtEndPr>
            <w:rPr>
              <w:rStyle w:val="Strong"/>
            </w:rPr>
          </w:sdtEndPr>
          <w:sdtContent>
            <w:tc>
              <w:tcPr>
                <w:tcW w:w="1902" w:type="dxa"/>
                <w:tcBorders>
                  <w:top w:val="single" w:sz="4" w:space="0" w:color="9B9482" w:themeColor="text2" w:themeTint="99"/>
                  <w:bottom w:val="single" w:sz="4" w:space="0" w:color="002060"/>
                </w:tcBorders>
                <w:vAlign w:val="center"/>
              </w:tcPr>
              <w:p w:rsidR="00AF3CFF" w:rsidRPr="00E1591C" w:rsidRDefault="0056164B" w:rsidP="00C956C8">
                <w:pPr>
                  <w:pStyle w:val="ForceRight"/>
                  <w:spacing w:after="0"/>
                  <w:rPr>
                    <w:rStyle w:val="Strong"/>
                    <w:b w:val="0"/>
                    <w:szCs w:val="22"/>
                  </w:rPr>
                </w:pPr>
                <w:proofErr w:type="spellStart"/>
                <w:r w:rsidRPr="0056164B">
                  <w:rPr>
                    <w:rStyle w:val="Strong"/>
                    <w:szCs w:val="22"/>
                  </w:rPr>
                  <w:t>TotalAmountInclu</w:t>
                </w:r>
                <w:r w:rsidR="00AF3CFF" w:rsidRPr="0056164B">
                  <w:rPr>
                    <w:rStyle w:val="Strong"/>
                    <w:szCs w:val="22"/>
                  </w:rPr>
                  <w:t>di</w:t>
                </w:r>
                <w:r w:rsidRPr="0056164B">
                  <w:rPr>
                    <w:rStyle w:val="Strong"/>
                    <w:szCs w:val="22"/>
                  </w:rPr>
                  <w:t>ngVAT</w:t>
                </w:r>
                <w:proofErr w:type="spellEnd"/>
              </w:p>
            </w:tc>
          </w:sdtContent>
        </w:sdt>
      </w:tr>
    </w:tbl>
    <w:p w:rsidR="00215054" w:rsidRDefault="00215054" w:rsidP="00B43133">
      <w:pPr>
        <w:pStyle w:val="SubGroupSeparation"/>
      </w:pPr>
    </w:p>
    <w:tbl>
      <w:tblPr>
        <w:tblStyle w:val="TableGrid"/>
        <w:tblW w:w="9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5103"/>
        <w:gridCol w:w="684"/>
        <w:gridCol w:w="3617"/>
      </w:tblGrid>
      <w:tr w:rsidR="00215054" w:rsidRPr="001A2455" w:rsidTr="00893CCD">
        <w:trPr>
          <w:cantSplit/>
          <w:trHeight w:val="219"/>
        </w:trPr>
        <w:tc>
          <w:tcPr>
            <w:tcW w:w="5787" w:type="dxa"/>
            <w:gridSpan w:val="2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Draft_Invoice/1303"/>
              <w:id w:val="381217744"/>
              <w:placeholder>
                <w:docPart w:val="EFC2C9439CE044CC81B8E9FB9A7ED7B9"/>
              </w:placeholder>
              <w:dataBinding w:prefixMappings="xmlns:ns0='urn:microsoft-dynamics-nav/reports/Standard_Sales_Draft_Invoice/1303/'" w:xpath="/ns0:NavWordReportXmlPart[1]/ns0:Header[1]/ns0:Totals[1]/ns0:AmountSubjectToSalesTaxLbl[1]" w:storeItemID="{4331E289-4581-468D-9115-F8E0CA85F79C}"/>
              <w:text/>
            </w:sdtPr>
            <w:sdtEndPr/>
            <w:sdtContent>
              <w:p w:rsidR="00215054" w:rsidRPr="001A2455" w:rsidRDefault="00215054" w:rsidP="00215054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1A2455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3617" w:type="dxa"/>
            <w:noWrap/>
            <w:tcMar>
              <w:left w:w="58" w:type="dxa"/>
            </w:tcMar>
          </w:tcPr>
          <w:sdt>
            <w:sdtPr>
              <w:alias w:val="#Nav: /Header/Totals/AmountSubjectToSalesTax"/>
              <w:tag w:val="#Nav: Standard_Sales_Draft_Invoice/1303"/>
              <w:id w:val="1164132221"/>
              <w:placeholder>
                <w:docPart w:val="C3D2AB4FC3684C6C96050DA63ED71608"/>
              </w:placeholder>
              <w:dataBinding w:prefixMappings="xmlns:ns0='urn:microsoft-dynamics-nav/reports/Standard_Sales_Draft_Invoice/1303/'" w:xpath="/ns0:NavWordReportXmlPart[1]/ns0:Header[1]/ns0:Totals[1]/ns0:AmountSubjectToSalesTax[1]" w:storeItemID="{4331E289-4581-468D-9115-F8E0CA85F79C}"/>
              <w:text/>
            </w:sdtPr>
            <w:sdtEndPr/>
            <w:sdtContent>
              <w:p w:rsidR="00215054" w:rsidRPr="001A2455" w:rsidRDefault="00215054" w:rsidP="00A131E8">
                <w:pPr>
                  <w:pStyle w:val="ForceRight"/>
                  <w:ind w:right="661"/>
                </w:pPr>
                <w:proofErr w:type="spellStart"/>
                <w:r>
                  <w:t>AmountSubjectToSalesTax</w:t>
                </w:r>
                <w:proofErr w:type="spellEnd"/>
              </w:p>
            </w:sdtContent>
          </w:sdt>
        </w:tc>
      </w:tr>
      <w:tr w:rsidR="00215054" w:rsidRPr="001A2455" w:rsidTr="003B6EF8">
        <w:trPr>
          <w:cantSplit/>
          <w:trHeight w:val="263"/>
        </w:trPr>
        <w:tc>
          <w:tcPr>
            <w:tcW w:w="51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Draft_Invoice/1303"/>
              <w:id w:val="-277572845"/>
              <w:placeholder>
                <w:docPart w:val="FD920559B7034608B44E1360EBF3A6D9"/>
              </w:placeholder>
              <w:dataBinding w:prefixMappings="xmlns:ns0='urn:microsoft-dynamics-nav/reports/Standard_Sales_Draft_Invoice/1303/'" w:xpath="/ns0:NavWordReportXmlPart[1]/ns0:Header[1]/ns0:Totals[1]/ns0:AmountExemptFromSalesTaxLbl[1]" w:storeItemID="{4331E289-4581-468D-9115-F8E0CA85F79C}"/>
              <w:text/>
            </w:sdtPr>
            <w:sdtEndPr/>
            <w:sdtContent>
              <w:p w:rsidR="00215054" w:rsidRPr="001A2455" w:rsidRDefault="00215054" w:rsidP="00215054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1A2455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="00215054" w:rsidRPr="001A2455" w:rsidRDefault="00215054" w:rsidP="00215054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4301" w:type="dxa"/>
            <w:gridSpan w:val="2"/>
            <w:noWrap/>
            <w:tcMar>
              <w:left w:w="58" w:type="dxa"/>
            </w:tcMar>
          </w:tcPr>
          <w:sdt>
            <w:sdtPr>
              <w:alias w:val="#Nav: /Header/Totals/AmountExemptFromSalesTax"/>
              <w:tag w:val="#Nav: Standard_Sales_Draft_Invoice/1303"/>
              <w:id w:val="1747686538"/>
              <w:placeholder>
                <w:docPart w:val="1C360B5E24814BBE8E63C5C111198086"/>
              </w:placeholder>
              <w:dataBinding w:prefixMappings="xmlns:ns0='urn:microsoft-dynamics-nav/reports/Standard_Sales_Draft_Invoice/1303/'" w:xpath="/ns0:NavWordReportXmlPart[1]/ns0:Header[1]/ns0:Totals[1]/ns0:AmountExemptFromSalesTax[1]" w:storeItemID="{4331E289-4581-468D-9115-F8E0CA85F79C}"/>
              <w:text/>
            </w:sdtPr>
            <w:sdtEndPr/>
            <w:sdtContent>
              <w:p w:rsidR="00215054" w:rsidRPr="001A2455" w:rsidRDefault="00215054" w:rsidP="00A131E8">
                <w:pPr>
                  <w:pStyle w:val="ForceRight"/>
                  <w:ind w:right="661"/>
                </w:pPr>
                <w:proofErr w:type="spellStart"/>
                <w:r>
                  <w:t>AmountExemptFromSalesTax</w:t>
                </w:r>
                <w:proofErr w:type="spellEnd"/>
              </w:p>
            </w:sdtContent>
          </w:sdt>
        </w:tc>
      </w:tr>
      <w:tr w:rsidR="00D21E99" w:rsidRPr="001A2455" w:rsidTr="003B6EF8">
        <w:trPr>
          <w:cantSplit/>
          <w:trHeight w:val="263"/>
        </w:trPr>
        <w:tc>
          <w:tcPr>
            <w:tcW w:w="5103" w:type="dxa"/>
            <w:noWrap/>
          </w:tcPr>
          <w:p w:rsidR="00D21E99" w:rsidRDefault="00D21E99" w:rsidP="00215054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  <w:r>
              <w:rPr>
                <w:rFonts w:asciiTheme="majorHAnsi" w:hAnsiTheme="majorHAnsi"/>
                <w:b w:val="0"/>
                <w:color w:val="0070C0"/>
                <w:szCs w:val="18"/>
              </w:rPr>
              <w:t>Please deposit all payments to:</w:t>
            </w:r>
          </w:p>
          <w:p w:rsidR="00893CCD" w:rsidRPr="00976B91" w:rsidRDefault="00893CCD" w:rsidP="00893CCD">
            <w:pPr>
              <w:pStyle w:val="Heading1"/>
              <w:outlineLvl w:val="0"/>
              <w:rPr>
                <w:rFonts w:asciiTheme="majorHAnsi" w:hAnsiTheme="majorHAnsi"/>
                <w:b w:val="0"/>
                <w:szCs w:val="18"/>
              </w:rPr>
            </w:pPr>
            <w:proofErr w:type="spellStart"/>
            <w:r w:rsidRPr="00976B91">
              <w:rPr>
                <w:rFonts w:asciiTheme="majorHAnsi" w:hAnsiTheme="majorHAnsi"/>
                <w:b w:val="0"/>
                <w:szCs w:val="18"/>
              </w:rPr>
              <w:t>CompQsoft</w:t>
            </w:r>
            <w:proofErr w:type="spellEnd"/>
            <w:r w:rsidRPr="00976B91">
              <w:rPr>
                <w:rFonts w:asciiTheme="majorHAnsi" w:hAnsiTheme="majorHAnsi"/>
                <w:b w:val="0"/>
                <w:szCs w:val="18"/>
              </w:rPr>
              <w:t xml:space="preserve"> Technologies</w:t>
            </w:r>
          </w:p>
          <w:p w:rsidR="00893CCD" w:rsidRPr="00976B91" w:rsidRDefault="00893CCD" w:rsidP="00893CCD">
            <w:pPr>
              <w:pStyle w:val="Heading1"/>
              <w:outlineLvl w:val="0"/>
              <w:rPr>
                <w:rFonts w:asciiTheme="majorHAnsi" w:hAnsiTheme="majorHAnsi"/>
                <w:b w:val="0"/>
                <w:szCs w:val="18"/>
              </w:rPr>
            </w:pPr>
            <w:r w:rsidRPr="00976B91">
              <w:rPr>
                <w:rFonts w:asciiTheme="majorHAnsi" w:hAnsiTheme="majorHAnsi"/>
                <w:b w:val="0"/>
                <w:szCs w:val="18"/>
              </w:rPr>
              <w:t xml:space="preserve">Group </w:t>
            </w:r>
            <w:proofErr w:type="spellStart"/>
            <w:r w:rsidRPr="00976B91">
              <w:rPr>
                <w:rFonts w:asciiTheme="majorHAnsi" w:hAnsiTheme="majorHAnsi"/>
                <w:b w:val="0"/>
                <w:szCs w:val="18"/>
              </w:rPr>
              <w:t>Inc</w:t>
            </w:r>
            <w:proofErr w:type="spellEnd"/>
            <w:r w:rsidRPr="00976B91">
              <w:rPr>
                <w:rFonts w:asciiTheme="majorHAnsi" w:hAnsiTheme="majorHAnsi"/>
                <w:b w:val="0"/>
                <w:szCs w:val="18"/>
              </w:rPr>
              <w:t>,</w:t>
            </w:r>
          </w:p>
          <w:p w:rsidR="00893CCD" w:rsidRPr="00976B91" w:rsidRDefault="00893CCD" w:rsidP="00893CCD">
            <w:pPr>
              <w:pStyle w:val="Heading1"/>
              <w:outlineLvl w:val="0"/>
              <w:rPr>
                <w:rFonts w:asciiTheme="majorHAnsi" w:hAnsiTheme="majorHAnsi"/>
                <w:b w:val="0"/>
                <w:szCs w:val="18"/>
              </w:rPr>
            </w:pPr>
            <w:r w:rsidRPr="00976B91">
              <w:rPr>
                <w:rFonts w:asciiTheme="majorHAnsi" w:hAnsiTheme="majorHAnsi"/>
                <w:b w:val="0"/>
                <w:szCs w:val="18"/>
              </w:rPr>
              <w:t>Bank: FVC Bank</w:t>
            </w:r>
          </w:p>
          <w:p w:rsidR="00893CCD" w:rsidRPr="00976B91" w:rsidRDefault="00893CCD" w:rsidP="00893CCD">
            <w:pPr>
              <w:pStyle w:val="Heading1"/>
              <w:outlineLvl w:val="0"/>
              <w:rPr>
                <w:rFonts w:asciiTheme="majorHAnsi" w:hAnsiTheme="majorHAnsi"/>
                <w:b w:val="0"/>
                <w:szCs w:val="18"/>
              </w:rPr>
            </w:pPr>
            <w:r w:rsidRPr="00976B91">
              <w:rPr>
                <w:rFonts w:asciiTheme="majorHAnsi" w:hAnsiTheme="majorHAnsi"/>
                <w:b w:val="0"/>
                <w:szCs w:val="18"/>
              </w:rPr>
              <w:t>Account Number: 256131</w:t>
            </w:r>
          </w:p>
          <w:p w:rsidR="00893CCD" w:rsidRPr="00976B91" w:rsidRDefault="00893CCD" w:rsidP="00893CCD">
            <w:pPr>
              <w:pStyle w:val="Heading1"/>
              <w:outlineLvl w:val="0"/>
              <w:rPr>
                <w:rFonts w:asciiTheme="majorHAnsi" w:hAnsiTheme="majorHAnsi"/>
                <w:b w:val="0"/>
                <w:szCs w:val="18"/>
              </w:rPr>
            </w:pPr>
            <w:r w:rsidRPr="00976B91">
              <w:rPr>
                <w:rFonts w:asciiTheme="majorHAnsi" w:hAnsiTheme="majorHAnsi"/>
                <w:b w:val="0"/>
                <w:szCs w:val="18"/>
              </w:rPr>
              <w:t>ABA Routing Number: 056009505</w:t>
            </w:r>
          </w:p>
          <w:p w:rsidR="00893CCD" w:rsidRPr="00893CCD" w:rsidRDefault="00893CCD" w:rsidP="00893CCD">
            <w:pPr>
              <w:pStyle w:val="Heading1"/>
              <w:outlineLvl w:val="0"/>
            </w:pPr>
            <w:r w:rsidRPr="00976B91">
              <w:rPr>
                <w:rFonts w:asciiTheme="majorHAnsi" w:hAnsiTheme="majorHAnsi"/>
                <w:b w:val="0"/>
                <w:szCs w:val="18"/>
              </w:rPr>
              <w:t>Email ID: financeteam@compqsofttechnologygroup.com</w:t>
            </w:r>
          </w:p>
        </w:tc>
        <w:tc>
          <w:tcPr>
            <w:tcW w:w="4301" w:type="dxa"/>
            <w:gridSpan w:val="2"/>
            <w:noWrap/>
            <w:tcMar>
              <w:left w:w="58" w:type="dxa"/>
            </w:tcMar>
          </w:tcPr>
          <w:p w:rsidR="00D21E99" w:rsidRDefault="00D21E99" w:rsidP="00A131E8">
            <w:pPr>
              <w:pStyle w:val="ForceRight"/>
              <w:ind w:right="661"/>
            </w:pPr>
          </w:p>
        </w:tc>
      </w:tr>
      <w:tr w:rsidR="00D21E99" w:rsidRPr="001A2455" w:rsidTr="003B6EF8">
        <w:trPr>
          <w:cantSplit/>
          <w:trHeight w:val="263"/>
        </w:trPr>
        <w:tc>
          <w:tcPr>
            <w:tcW w:w="5103" w:type="dxa"/>
            <w:noWrap/>
          </w:tcPr>
          <w:p w:rsidR="00D21E99" w:rsidRDefault="00D21E99" w:rsidP="00215054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4301" w:type="dxa"/>
            <w:gridSpan w:val="2"/>
            <w:noWrap/>
            <w:tcMar>
              <w:left w:w="58" w:type="dxa"/>
            </w:tcMar>
          </w:tcPr>
          <w:p w:rsidR="00D21E99" w:rsidRDefault="00D21E99" w:rsidP="00A131E8">
            <w:pPr>
              <w:pStyle w:val="ForceRight"/>
              <w:ind w:right="661"/>
            </w:pPr>
          </w:p>
        </w:tc>
      </w:tr>
    </w:tbl>
    <w:p w:rsidR="00215054" w:rsidRDefault="00215054" w:rsidP="00415DFF">
      <w:pPr>
        <w:keepNext/>
        <w:spacing w:after="600"/>
        <w:rPr>
          <w:sz w:val="16"/>
          <w:szCs w:val="16"/>
        </w:rPr>
      </w:pPr>
    </w:p>
    <w:sectPr w:rsidR="00215054" w:rsidSect="006F0D6E">
      <w:headerReference w:type="default" r:id="rId9"/>
      <w:footerReference w:type="defaul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80D" w:rsidRDefault="0082280D" w:rsidP="00E40C63">
      <w:pPr>
        <w:spacing w:after="0"/>
      </w:pPr>
      <w:r>
        <w:separator/>
      </w:r>
    </w:p>
  </w:endnote>
  <w:endnote w:type="continuationSeparator" w:id="0">
    <w:p w:rsidR="0082280D" w:rsidRDefault="0082280D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="00D241D5" w:rsidRPr="00982950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4331E289-4581-468D-9115-F8E0CA85F79C}"/>
            <w:text/>
          </w:sdtPr>
          <w:sdtEndPr/>
          <w:sdtContent>
            <w:p w:rsidR="00D241D5" w:rsidRDefault="00D241D5" w:rsidP="00E1591C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382"/>
      <w:gridCol w:w="2888"/>
    </w:tblGrid>
    <w:tr w:rsidR="0056164B" w:rsidRPr="005C273C" w:rsidTr="001539D0">
      <w:trPr>
        <w:cantSplit/>
        <w:trHeight w:val="227"/>
      </w:trPr>
      <w:tc>
        <w:tcPr>
          <w:tcW w:w="1250" w:type="pct"/>
        </w:tcPr>
        <w:p w:rsidR="0056164B" w:rsidRPr="00250F9A" w:rsidRDefault="0056164B" w:rsidP="005C273C">
          <w:pPr>
            <w:pStyle w:val="Heading2"/>
            <w:outlineLvl w:val="1"/>
            <w:rPr>
              <w:rFonts w:asciiTheme="majorHAnsi" w:hAnsiTheme="majorHAnsi"/>
              <w:color w:val="F24F4F" w:themeColor="accent1"/>
            </w:rPr>
          </w:pPr>
        </w:p>
      </w:tc>
      <w:tc>
        <w:tcPr>
          <w:tcW w:w="1250" w:type="pct"/>
        </w:tcPr>
        <w:p w:rsidR="0056164B" w:rsidRPr="00250F9A" w:rsidRDefault="0056164B" w:rsidP="005C273C">
          <w:pPr>
            <w:pStyle w:val="Heading2"/>
            <w:outlineLvl w:val="1"/>
            <w:rPr>
              <w:rFonts w:asciiTheme="majorHAnsi" w:hAnsiTheme="majorHAnsi"/>
              <w:color w:val="F24F4F" w:themeColor="accent1"/>
            </w:rPr>
          </w:pPr>
        </w:p>
      </w:tc>
      <w:tc>
        <w:tcPr>
          <w:tcW w:w="1130" w:type="pct"/>
          <w:tcMar>
            <w:right w:w="0" w:type="dxa"/>
          </w:tcMar>
        </w:tcPr>
        <w:p w:rsidR="0056164B" w:rsidRPr="00250F9A" w:rsidRDefault="0056164B" w:rsidP="005C273C">
          <w:pPr>
            <w:pStyle w:val="Heading2"/>
            <w:outlineLvl w:val="1"/>
            <w:rPr>
              <w:rFonts w:asciiTheme="majorHAnsi" w:hAnsiTheme="majorHAnsi"/>
              <w:color w:val="F24F4F" w:themeColor="accent1"/>
            </w:rPr>
          </w:pPr>
        </w:p>
      </w:tc>
      <w:tc>
        <w:tcPr>
          <w:tcW w:w="1371" w:type="pct"/>
        </w:tcPr>
        <w:p w:rsidR="0056164B" w:rsidRDefault="0056164B" w:rsidP="005C273C">
          <w:pPr>
            <w:pStyle w:val="Heading2"/>
            <w:outlineLvl w:val="1"/>
            <w:rPr>
              <w:rFonts w:asciiTheme="majorHAnsi" w:hAnsiTheme="majorHAnsi"/>
              <w:color w:val="0070C0"/>
            </w:rPr>
          </w:pPr>
        </w:p>
      </w:tc>
    </w:tr>
    <w:tr w:rsidR="0056164B" w:rsidRPr="00543913" w:rsidTr="001539D0">
      <w:trPr>
        <w:cantSplit/>
        <w:trHeight w:val="227"/>
      </w:trPr>
      <w:tc>
        <w:tcPr>
          <w:tcW w:w="1250" w:type="pct"/>
        </w:tcPr>
        <w:p w:rsidR="0056164B" w:rsidRPr="0056164B" w:rsidRDefault="0056164B" w:rsidP="00E1591C">
          <w:pPr>
            <w:pStyle w:val="NoSpacing"/>
            <w:rPr>
              <w:b w:val="0"/>
            </w:rPr>
          </w:pPr>
        </w:p>
      </w:tc>
      <w:tc>
        <w:tcPr>
          <w:tcW w:w="1250" w:type="pct"/>
        </w:tcPr>
        <w:p w:rsidR="0056164B" w:rsidRPr="0056164B" w:rsidRDefault="0056164B" w:rsidP="00E1591C">
          <w:pPr>
            <w:pStyle w:val="NoSpacing"/>
            <w:rPr>
              <w:b w:val="0"/>
            </w:rPr>
          </w:pPr>
        </w:p>
      </w:tc>
      <w:tc>
        <w:tcPr>
          <w:tcW w:w="1130" w:type="pct"/>
          <w:tcMar>
            <w:right w:w="0" w:type="dxa"/>
          </w:tcMar>
        </w:tcPr>
        <w:p w:rsidR="0056164B" w:rsidRPr="0056164B" w:rsidRDefault="0056164B" w:rsidP="00E1591C">
          <w:pPr>
            <w:pStyle w:val="NoSpacing"/>
            <w:rPr>
              <w:b w:val="0"/>
            </w:rPr>
          </w:pPr>
        </w:p>
      </w:tc>
      <w:tc>
        <w:tcPr>
          <w:tcW w:w="1371" w:type="pct"/>
        </w:tcPr>
        <w:p w:rsidR="0056164B" w:rsidRPr="001539D0" w:rsidRDefault="0056164B" w:rsidP="00E1591C">
          <w:pPr>
            <w:pStyle w:val="NoSpacing"/>
            <w:rPr>
              <w:b w:val="0"/>
              <w:lang w:val="da-DK"/>
            </w:rPr>
          </w:pPr>
        </w:p>
      </w:tc>
    </w:tr>
  </w:tbl>
  <w:p w:rsidR="005C273C" w:rsidRPr="00D241D5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80D" w:rsidRDefault="0082280D" w:rsidP="00E40C63">
      <w:pPr>
        <w:spacing w:after="0"/>
      </w:pPr>
      <w:r>
        <w:separator/>
      </w:r>
    </w:p>
  </w:footnote>
  <w:footnote w:type="continuationSeparator" w:id="0">
    <w:p w:rsidR="0082280D" w:rsidRDefault="0082280D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="00D241D5" w:rsidRPr="00D241D5" w:rsidRDefault="0082280D" w:rsidP="00D241D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4331E289-4581-468D-9115-F8E0CA85F79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D241D5" w:rsidRP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D241D5"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4331E289-4581-468D-9115-F8E0CA85F79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D241D5"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="00D241D5" w:rsidRPr="004B22F6" w:rsidRDefault="0082280D" w:rsidP="00D241D5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4331E289-4581-468D-9115-F8E0CA85F79C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="00D241D5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RDefault="0082280D" w:rsidP="00D241D5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4331E289-4581-468D-9115-F8E0CA85F79C}"/>
              <w:text/>
            </w:sdtPr>
            <w:sdtEndPr/>
            <w:sdtContent>
              <w:proofErr w:type="spellStart"/>
              <w:r w:rsidR="00D241D5" w:rsidRPr="004B22F6">
                <w:t>Page_Lbl</w:t>
              </w:r>
              <w:proofErr w:type="spellEnd"/>
            </w:sdtContent>
          </w:sdt>
          <w:r w:rsidR="00D241D5" w:rsidRPr="004B22F6">
            <w:t xml:space="preserve"> 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PAGE  \* Arabic  \* MERGEFORMAT </w:instrText>
          </w:r>
          <w:r w:rsidR="00D241D5" w:rsidRPr="004B22F6">
            <w:rPr>
              <w:bCs/>
            </w:rPr>
            <w:fldChar w:fldCharType="separate"/>
          </w:r>
          <w:r w:rsidR="008A365F">
            <w:rPr>
              <w:bCs/>
              <w:noProof/>
            </w:rPr>
            <w:t>2</w:t>
          </w:r>
          <w:r w:rsidR="00D241D5" w:rsidRPr="004B22F6">
            <w:rPr>
              <w:bCs/>
            </w:rPr>
            <w:fldChar w:fldCharType="end"/>
          </w:r>
          <w:r w:rsidR="00D241D5" w:rsidRPr="004B22F6">
            <w:t xml:space="preserve"> /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NUMPAGES  \* Arabic  \* MERGEFORMAT </w:instrText>
          </w:r>
          <w:r w:rsidR="00D241D5" w:rsidRPr="004B22F6">
            <w:rPr>
              <w:bCs/>
            </w:rPr>
            <w:fldChar w:fldCharType="separate"/>
          </w:r>
          <w:r w:rsidR="008A365F">
            <w:rPr>
              <w:bCs/>
              <w:noProof/>
            </w:rPr>
            <w:t>2</w:t>
          </w:r>
          <w:r w:rsidR="00D241D5"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2A37"/>
    <w:rsid w:val="000167C0"/>
    <w:rsid w:val="00025FD8"/>
    <w:rsid w:val="00032E69"/>
    <w:rsid w:val="000357EB"/>
    <w:rsid w:val="00035A6A"/>
    <w:rsid w:val="0004651D"/>
    <w:rsid w:val="00065F83"/>
    <w:rsid w:val="000667E8"/>
    <w:rsid w:val="00070EE8"/>
    <w:rsid w:val="00074151"/>
    <w:rsid w:val="000774EE"/>
    <w:rsid w:val="000844A3"/>
    <w:rsid w:val="000A1538"/>
    <w:rsid w:val="000A665A"/>
    <w:rsid w:val="000B3759"/>
    <w:rsid w:val="000D5A6D"/>
    <w:rsid w:val="000E071F"/>
    <w:rsid w:val="000F2131"/>
    <w:rsid w:val="00101A97"/>
    <w:rsid w:val="001027A0"/>
    <w:rsid w:val="00103846"/>
    <w:rsid w:val="00110853"/>
    <w:rsid w:val="0011793B"/>
    <w:rsid w:val="00124B5C"/>
    <w:rsid w:val="00126D5A"/>
    <w:rsid w:val="00131E14"/>
    <w:rsid w:val="00134A71"/>
    <w:rsid w:val="00145793"/>
    <w:rsid w:val="00151C73"/>
    <w:rsid w:val="001539D0"/>
    <w:rsid w:val="001621D9"/>
    <w:rsid w:val="00162424"/>
    <w:rsid w:val="00184CB6"/>
    <w:rsid w:val="00185652"/>
    <w:rsid w:val="00186D76"/>
    <w:rsid w:val="00193A0E"/>
    <w:rsid w:val="001A0BA6"/>
    <w:rsid w:val="001A2455"/>
    <w:rsid w:val="001A577B"/>
    <w:rsid w:val="001B4DA8"/>
    <w:rsid w:val="001B793C"/>
    <w:rsid w:val="001D1CE2"/>
    <w:rsid w:val="001D6807"/>
    <w:rsid w:val="001F4A4E"/>
    <w:rsid w:val="0020108A"/>
    <w:rsid w:val="00207B33"/>
    <w:rsid w:val="00215054"/>
    <w:rsid w:val="00224560"/>
    <w:rsid w:val="00235CA0"/>
    <w:rsid w:val="00245B0E"/>
    <w:rsid w:val="00250F9A"/>
    <w:rsid w:val="00255D34"/>
    <w:rsid w:val="00261876"/>
    <w:rsid w:val="0026269B"/>
    <w:rsid w:val="002669DB"/>
    <w:rsid w:val="0027247E"/>
    <w:rsid w:val="00273BA9"/>
    <w:rsid w:val="002778C1"/>
    <w:rsid w:val="002801EE"/>
    <w:rsid w:val="0029628E"/>
    <w:rsid w:val="002A29DF"/>
    <w:rsid w:val="002A382C"/>
    <w:rsid w:val="002A64FD"/>
    <w:rsid w:val="002B6B46"/>
    <w:rsid w:val="002D15B8"/>
    <w:rsid w:val="002D2128"/>
    <w:rsid w:val="002D2229"/>
    <w:rsid w:val="002D6294"/>
    <w:rsid w:val="002E0A1C"/>
    <w:rsid w:val="002E2A56"/>
    <w:rsid w:val="00302B81"/>
    <w:rsid w:val="003106D7"/>
    <w:rsid w:val="00311FAE"/>
    <w:rsid w:val="00312731"/>
    <w:rsid w:val="00314E0E"/>
    <w:rsid w:val="003240C8"/>
    <w:rsid w:val="00324852"/>
    <w:rsid w:val="00337723"/>
    <w:rsid w:val="00341457"/>
    <w:rsid w:val="003530DB"/>
    <w:rsid w:val="003555C5"/>
    <w:rsid w:val="00355E20"/>
    <w:rsid w:val="00367F7B"/>
    <w:rsid w:val="00374316"/>
    <w:rsid w:val="00375052"/>
    <w:rsid w:val="00382070"/>
    <w:rsid w:val="0038349C"/>
    <w:rsid w:val="003903A3"/>
    <w:rsid w:val="00393800"/>
    <w:rsid w:val="00394029"/>
    <w:rsid w:val="00396CDE"/>
    <w:rsid w:val="003A20BC"/>
    <w:rsid w:val="003A31D7"/>
    <w:rsid w:val="003A7E69"/>
    <w:rsid w:val="003B1D59"/>
    <w:rsid w:val="003B6EF8"/>
    <w:rsid w:val="003D097A"/>
    <w:rsid w:val="003D120B"/>
    <w:rsid w:val="003D4B80"/>
    <w:rsid w:val="003D67CB"/>
    <w:rsid w:val="003E2178"/>
    <w:rsid w:val="003E7B68"/>
    <w:rsid w:val="003F5588"/>
    <w:rsid w:val="003F77E2"/>
    <w:rsid w:val="00415DFF"/>
    <w:rsid w:val="00427FBA"/>
    <w:rsid w:val="0043195D"/>
    <w:rsid w:val="00440B43"/>
    <w:rsid w:val="0044195C"/>
    <w:rsid w:val="0046171F"/>
    <w:rsid w:val="00473A0F"/>
    <w:rsid w:val="004844DE"/>
    <w:rsid w:val="004848BC"/>
    <w:rsid w:val="00487583"/>
    <w:rsid w:val="00492354"/>
    <w:rsid w:val="00495F7E"/>
    <w:rsid w:val="004A4D71"/>
    <w:rsid w:val="004B205C"/>
    <w:rsid w:val="004B22F6"/>
    <w:rsid w:val="004B47ED"/>
    <w:rsid w:val="004B6765"/>
    <w:rsid w:val="004B6FE5"/>
    <w:rsid w:val="004C60A5"/>
    <w:rsid w:val="004C65AB"/>
    <w:rsid w:val="004F2432"/>
    <w:rsid w:val="004F64BA"/>
    <w:rsid w:val="005008CA"/>
    <w:rsid w:val="00507DF3"/>
    <w:rsid w:val="0051660C"/>
    <w:rsid w:val="005230B6"/>
    <w:rsid w:val="00524FE6"/>
    <w:rsid w:val="005272CD"/>
    <w:rsid w:val="0053229B"/>
    <w:rsid w:val="00532764"/>
    <w:rsid w:val="005421C5"/>
    <w:rsid w:val="00543913"/>
    <w:rsid w:val="00552846"/>
    <w:rsid w:val="0056164B"/>
    <w:rsid w:val="00563DCD"/>
    <w:rsid w:val="00572B36"/>
    <w:rsid w:val="005731CF"/>
    <w:rsid w:val="00573C55"/>
    <w:rsid w:val="005752F1"/>
    <w:rsid w:val="005767E6"/>
    <w:rsid w:val="0058315B"/>
    <w:rsid w:val="00587157"/>
    <w:rsid w:val="005919F0"/>
    <w:rsid w:val="005945FD"/>
    <w:rsid w:val="00595C80"/>
    <w:rsid w:val="00595F7F"/>
    <w:rsid w:val="005963DE"/>
    <w:rsid w:val="005A0994"/>
    <w:rsid w:val="005B1DDB"/>
    <w:rsid w:val="005C18C0"/>
    <w:rsid w:val="005C273C"/>
    <w:rsid w:val="005C2942"/>
    <w:rsid w:val="005D06CA"/>
    <w:rsid w:val="005D0FA1"/>
    <w:rsid w:val="005D46DD"/>
    <w:rsid w:val="005E7948"/>
    <w:rsid w:val="005F2559"/>
    <w:rsid w:val="005F5EC9"/>
    <w:rsid w:val="005F6BCC"/>
    <w:rsid w:val="0060202A"/>
    <w:rsid w:val="00610A30"/>
    <w:rsid w:val="00612ABF"/>
    <w:rsid w:val="006220F3"/>
    <w:rsid w:val="006245DA"/>
    <w:rsid w:val="0062715D"/>
    <w:rsid w:val="00627488"/>
    <w:rsid w:val="006408B5"/>
    <w:rsid w:val="00643EAE"/>
    <w:rsid w:val="006476A6"/>
    <w:rsid w:val="0067225B"/>
    <w:rsid w:val="00677AD5"/>
    <w:rsid w:val="0068273F"/>
    <w:rsid w:val="00683CCE"/>
    <w:rsid w:val="00684EEB"/>
    <w:rsid w:val="006907F2"/>
    <w:rsid w:val="006A1522"/>
    <w:rsid w:val="006A2A7B"/>
    <w:rsid w:val="006B5299"/>
    <w:rsid w:val="006C30D9"/>
    <w:rsid w:val="006C4469"/>
    <w:rsid w:val="006C4581"/>
    <w:rsid w:val="006D13A6"/>
    <w:rsid w:val="006D4B90"/>
    <w:rsid w:val="006D64AE"/>
    <w:rsid w:val="006F0D6E"/>
    <w:rsid w:val="006F2626"/>
    <w:rsid w:val="007023CB"/>
    <w:rsid w:val="00702C29"/>
    <w:rsid w:val="0071439C"/>
    <w:rsid w:val="00716E24"/>
    <w:rsid w:val="00723705"/>
    <w:rsid w:val="00741F6B"/>
    <w:rsid w:val="007537BA"/>
    <w:rsid w:val="00760FA8"/>
    <w:rsid w:val="00762A5F"/>
    <w:rsid w:val="00765190"/>
    <w:rsid w:val="00766078"/>
    <w:rsid w:val="00775CE2"/>
    <w:rsid w:val="007773B8"/>
    <w:rsid w:val="00777ADC"/>
    <w:rsid w:val="00795AD6"/>
    <w:rsid w:val="00796818"/>
    <w:rsid w:val="00797305"/>
    <w:rsid w:val="007A0A2F"/>
    <w:rsid w:val="007B235B"/>
    <w:rsid w:val="007C0658"/>
    <w:rsid w:val="007C6601"/>
    <w:rsid w:val="007D49D8"/>
    <w:rsid w:val="007E323C"/>
    <w:rsid w:val="00802B5B"/>
    <w:rsid w:val="00815D27"/>
    <w:rsid w:val="00817EE6"/>
    <w:rsid w:val="00820262"/>
    <w:rsid w:val="00820F15"/>
    <w:rsid w:val="0082280D"/>
    <w:rsid w:val="00836184"/>
    <w:rsid w:val="00844D12"/>
    <w:rsid w:val="00845DAF"/>
    <w:rsid w:val="00845E08"/>
    <w:rsid w:val="008533EF"/>
    <w:rsid w:val="00856BBF"/>
    <w:rsid w:val="00857C10"/>
    <w:rsid w:val="00864FE4"/>
    <w:rsid w:val="00865041"/>
    <w:rsid w:val="00893CCD"/>
    <w:rsid w:val="008A0B3D"/>
    <w:rsid w:val="008A2B5A"/>
    <w:rsid w:val="008A365F"/>
    <w:rsid w:val="008A60B3"/>
    <w:rsid w:val="008B3E5B"/>
    <w:rsid w:val="008C3901"/>
    <w:rsid w:val="008C6C19"/>
    <w:rsid w:val="008D338D"/>
    <w:rsid w:val="008D65B9"/>
    <w:rsid w:val="008D7475"/>
    <w:rsid w:val="008E6866"/>
    <w:rsid w:val="008E766D"/>
    <w:rsid w:val="008F0A38"/>
    <w:rsid w:val="008F6915"/>
    <w:rsid w:val="009072D1"/>
    <w:rsid w:val="0092542A"/>
    <w:rsid w:val="00933DB5"/>
    <w:rsid w:val="00937702"/>
    <w:rsid w:val="009409F5"/>
    <w:rsid w:val="00943A17"/>
    <w:rsid w:val="009453BC"/>
    <w:rsid w:val="00954C6C"/>
    <w:rsid w:val="00961927"/>
    <w:rsid w:val="00966D04"/>
    <w:rsid w:val="00976B91"/>
    <w:rsid w:val="009810BB"/>
    <w:rsid w:val="00982950"/>
    <w:rsid w:val="00991278"/>
    <w:rsid w:val="0099175E"/>
    <w:rsid w:val="009943A4"/>
    <w:rsid w:val="00997858"/>
    <w:rsid w:val="009A0D45"/>
    <w:rsid w:val="009A25C1"/>
    <w:rsid w:val="009A4624"/>
    <w:rsid w:val="009B1065"/>
    <w:rsid w:val="009B4567"/>
    <w:rsid w:val="009B485A"/>
    <w:rsid w:val="009C220D"/>
    <w:rsid w:val="009D1C34"/>
    <w:rsid w:val="009D23AB"/>
    <w:rsid w:val="009D36E0"/>
    <w:rsid w:val="009D508B"/>
    <w:rsid w:val="009D6FE3"/>
    <w:rsid w:val="009D6FE7"/>
    <w:rsid w:val="009E16EA"/>
    <w:rsid w:val="009E251E"/>
    <w:rsid w:val="009E2F10"/>
    <w:rsid w:val="009E3A64"/>
    <w:rsid w:val="009E6B06"/>
    <w:rsid w:val="009F21B5"/>
    <w:rsid w:val="00A00B95"/>
    <w:rsid w:val="00A01AB9"/>
    <w:rsid w:val="00A048EC"/>
    <w:rsid w:val="00A131E8"/>
    <w:rsid w:val="00A20585"/>
    <w:rsid w:val="00A30C38"/>
    <w:rsid w:val="00A42BE5"/>
    <w:rsid w:val="00A43A74"/>
    <w:rsid w:val="00A46A17"/>
    <w:rsid w:val="00A5323C"/>
    <w:rsid w:val="00A652A3"/>
    <w:rsid w:val="00A76F36"/>
    <w:rsid w:val="00A83B67"/>
    <w:rsid w:val="00A87D40"/>
    <w:rsid w:val="00A9010E"/>
    <w:rsid w:val="00A92172"/>
    <w:rsid w:val="00A940EF"/>
    <w:rsid w:val="00A9726D"/>
    <w:rsid w:val="00AA2AB0"/>
    <w:rsid w:val="00AA2DB9"/>
    <w:rsid w:val="00AA38B3"/>
    <w:rsid w:val="00AB241E"/>
    <w:rsid w:val="00AB7699"/>
    <w:rsid w:val="00AB77FF"/>
    <w:rsid w:val="00AC0F7E"/>
    <w:rsid w:val="00AC3079"/>
    <w:rsid w:val="00AE6695"/>
    <w:rsid w:val="00AF1EDD"/>
    <w:rsid w:val="00AF3CFF"/>
    <w:rsid w:val="00AF4452"/>
    <w:rsid w:val="00B01DA6"/>
    <w:rsid w:val="00B049F3"/>
    <w:rsid w:val="00B06313"/>
    <w:rsid w:val="00B072FD"/>
    <w:rsid w:val="00B1214B"/>
    <w:rsid w:val="00B22FDE"/>
    <w:rsid w:val="00B32D4B"/>
    <w:rsid w:val="00B402B9"/>
    <w:rsid w:val="00B43133"/>
    <w:rsid w:val="00B437D5"/>
    <w:rsid w:val="00B47C42"/>
    <w:rsid w:val="00B57659"/>
    <w:rsid w:val="00B60D54"/>
    <w:rsid w:val="00B65AE2"/>
    <w:rsid w:val="00B727BF"/>
    <w:rsid w:val="00B7744A"/>
    <w:rsid w:val="00B8205C"/>
    <w:rsid w:val="00B86BCD"/>
    <w:rsid w:val="00B91CA1"/>
    <w:rsid w:val="00B92205"/>
    <w:rsid w:val="00B9447D"/>
    <w:rsid w:val="00B96060"/>
    <w:rsid w:val="00BA0795"/>
    <w:rsid w:val="00BA19FC"/>
    <w:rsid w:val="00BA3B6D"/>
    <w:rsid w:val="00BB5E75"/>
    <w:rsid w:val="00BC232B"/>
    <w:rsid w:val="00BD2533"/>
    <w:rsid w:val="00BD35AE"/>
    <w:rsid w:val="00BE5952"/>
    <w:rsid w:val="00BE6AF2"/>
    <w:rsid w:val="00BE6BE6"/>
    <w:rsid w:val="00BF0156"/>
    <w:rsid w:val="00BF0F10"/>
    <w:rsid w:val="00BF132E"/>
    <w:rsid w:val="00BF422B"/>
    <w:rsid w:val="00C27C1A"/>
    <w:rsid w:val="00C35D50"/>
    <w:rsid w:val="00C36F18"/>
    <w:rsid w:val="00C40BE4"/>
    <w:rsid w:val="00C41DE3"/>
    <w:rsid w:val="00C449D9"/>
    <w:rsid w:val="00C47206"/>
    <w:rsid w:val="00C50A59"/>
    <w:rsid w:val="00C557F2"/>
    <w:rsid w:val="00C956C8"/>
    <w:rsid w:val="00C95C75"/>
    <w:rsid w:val="00CA6394"/>
    <w:rsid w:val="00CB70AD"/>
    <w:rsid w:val="00CD1B92"/>
    <w:rsid w:val="00CF161B"/>
    <w:rsid w:val="00CF50C0"/>
    <w:rsid w:val="00D02938"/>
    <w:rsid w:val="00D21D63"/>
    <w:rsid w:val="00D21E99"/>
    <w:rsid w:val="00D235D0"/>
    <w:rsid w:val="00D241D5"/>
    <w:rsid w:val="00D32D37"/>
    <w:rsid w:val="00D41DC8"/>
    <w:rsid w:val="00D44B3A"/>
    <w:rsid w:val="00D530B9"/>
    <w:rsid w:val="00D53B6F"/>
    <w:rsid w:val="00D54A61"/>
    <w:rsid w:val="00D6006D"/>
    <w:rsid w:val="00D64F31"/>
    <w:rsid w:val="00D72A07"/>
    <w:rsid w:val="00D72E02"/>
    <w:rsid w:val="00D75AAF"/>
    <w:rsid w:val="00D802CA"/>
    <w:rsid w:val="00D81E4D"/>
    <w:rsid w:val="00D96F6B"/>
    <w:rsid w:val="00DA0F11"/>
    <w:rsid w:val="00DA580A"/>
    <w:rsid w:val="00DB3EC0"/>
    <w:rsid w:val="00DB4B5B"/>
    <w:rsid w:val="00DC1814"/>
    <w:rsid w:val="00DC6F05"/>
    <w:rsid w:val="00DC7A7B"/>
    <w:rsid w:val="00DF30F1"/>
    <w:rsid w:val="00E0268A"/>
    <w:rsid w:val="00E10B7E"/>
    <w:rsid w:val="00E111C4"/>
    <w:rsid w:val="00E1591C"/>
    <w:rsid w:val="00E22B7E"/>
    <w:rsid w:val="00E25197"/>
    <w:rsid w:val="00E40C63"/>
    <w:rsid w:val="00E41182"/>
    <w:rsid w:val="00E4353A"/>
    <w:rsid w:val="00E4361D"/>
    <w:rsid w:val="00E54F17"/>
    <w:rsid w:val="00E653F1"/>
    <w:rsid w:val="00E65451"/>
    <w:rsid w:val="00E67097"/>
    <w:rsid w:val="00E902EA"/>
    <w:rsid w:val="00E96A2B"/>
    <w:rsid w:val="00EA2425"/>
    <w:rsid w:val="00EA246E"/>
    <w:rsid w:val="00EA27AA"/>
    <w:rsid w:val="00EA77B3"/>
    <w:rsid w:val="00EB5B19"/>
    <w:rsid w:val="00EC1995"/>
    <w:rsid w:val="00EC23FF"/>
    <w:rsid w:val="00EC2A6A"/>
    <w:rsid w:val="00EC41D5"/>
    <w:rsid w:val="00EC4C86"/>
    <w:rsid w:val="00EC5A7E"/>
    <w:rsid w:val="00ED0377"/>
    <w:rsid w:val="00EE2CA3"/>
    <w:rsid w:val="00EE53F7"/>
    <w:rsid w:val="00EE59CA"/>
    <w:rsid w:val="00EF1633"/>
    <w:rsid w:val="00EF1B44"/>
    <w:rsid w:val="00F01516"/>
    <w:rsid w:val="00F14176"/>
    <w:rsid w:val="00F20F72"/>
    <w:rsid w:val="00F21454"/>
    <w:rsid w:val="00F219F1"/>
    <w:rsid w:val="00F233A7"/>
    <w:rsid w:val="00F24584"/>
    <w:rsid w:val="00F36FA0"/>
    <w:rsid w:val="00F44822"/>
    <w:rsid w:val="00F66127"/>
    <w:rsid w:val="00F66A1F"/>
    <w:rsid w:val="00F67E94"/>
    <w:rsid w:val="00F8062E"/>
    <w:rsid w:val="00F81AE9"/>
    <w:rsid w:val="00F848FB"/>
    <w:rsid w:val="00F86468"/>
    <w:rsid w:val="00F96A40"/>
    <w:rsid w:val="00FA4D66"/>
    <w:rsid w:val="00FB06A1"/>
    <w:rsid w:val="00FB3DCE"/>
    <w:rsid w:val="00FB6D06"/>
    <w:rsid w:val="00FD0A8A"/>
    <w:rsid w:val="00FD6A00"/>
    <w:rsid w:val="00FE0A15"/>
    <w:rsid w:val="00FE1868"/>
    <w:rsid w:val="00FE2946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591C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591C"/>
    <w:pPr>
      <w:spacing w:after="0" w:line="200" w:lineRule="exact"/>
      <w:outlineLvl w:val="0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591C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customStyle="1" w:styleId="LineAmountFormat">
    <w:name w:val="LineAmountFormat"/>
    <w:basedOn w:val="Normal"/>
    <w:link w:val="LineAmountFormatChar"/>
    <w:qFormat/>
    <w:rsid w:val="00FE2946"/>
    <w:pPr>
      <w:jc w:val="right"/>
    </w:pPr>
  </w:style>
  <w:style w:type="character" w:customStyle="1" w:styleId="LineAmountFormatChar">
    <w:name w:val="LineAmountFormat Char"/>
    <w:basedOn w:val="DefaultParagraphFont"/>
    <w:link w:val="LineAmountFormat"/>
    <w:rsid w:val="00FE2946"/>
  </w:style>
  <w:style w:type="paragraph" w:customStyle="1" w:styleId="SideBarRed">
    <w:name w:val="SideBar Red"/>
    <w:basedOn w:val="Title"/>
    <w:link w:val="SideBarRed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186D76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186D76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ForceRight">
    <w:name w:val="ForceRight"/>
    <w:basedOn w:val="Normal"/>
    <w:link w:val="ForceRightChar"/>
    <w:qFormat/>
    <w:rsid w:val="0058315B"/>
    <w:pPr>
      <w:jc w:val="right"/>
    </w:pPr>
    <w:rPr>
      <w:szCs w:val="20"/>
    </w:rPr>
  </w:style>
  <w:style w:type="character" w:customStyle="1" w:styleId="ForceRightChar">
    <w:name w:val="ForceRight Char"/>
    <w:basedOn w:val="DefaultParagraphFont"/>
    <w:link w:val="ForceRight"/>
    <w:rsid w:val="0058315B"/>
    <w:rPr>
      <w:szCs w:val="20"/>
    </w:rPr>
  </w:style>
  <w:style w:type="paragraph" w:customStyle="1" w:styleId="H1-Left">
    <w:name w:val="H1 - Left"/>
    <w:basedOn w:val="Heading1"/>
    <w:link w:val="H1-LeftChar"/>
    <w:qFormat/>
    <w:rsid w:val="00E1591C"/>
    <w:rPr>
      <w:rFonts w:asciiTheme="majorHAnsi" w:hAnsiTheme="majorHAnsi"/>
      <w:color w:val="FFFFFF" w:themeColor="background1"/>
      <w:szCs w:val="20"/>
    </w:rPr>
  </w:style>
  <w:style w:type="paragraph" w:customStyle="1" w:styleId="H1-Right">
    <w:name w:val="H1 - Right"/>
    <w:basedOn w:val="Heading1"/>
    <w:link w:val="H1-RightChar"/>
    <w:qFormat/>
    <w:rsid w:val="00E1591C"/>
    <w:pPr>
      <w:jc w:val="right"/>
    </w:pPr>
    <w:rPr>
      <w:rFonts w:asciiTheme="majorHAnsi" w:hAnsiTheme="majorHAns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H1-Center">
    <w:name w:val="H1 - Center"/>
    <w:basedOn w:val="H1-Right"/>
    <w:link w:val="H1-CenterChar"/>
    <w:qFormat/>
    <w:rsid w:val="00012A37"/>
    <w:pPr>
      <w:jc w:val="center"/>
      <w:outlineLvl w:val="9"/>
    </w:pPr>
  </w:style>
  <w:style w:type="character" w:customStyle="1" w:styleId="H1-RightChar">
    <w:name w:val="H1 - Right Char"/>
    <w:basedOn w:val="Heading1Char"/>
    <w:link w:val="H1-Righ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ForceLeft">
    <w:name w:val="Force Left"/>
    <w:basedOn w:val="Normal"/>
    <w:link w:val="ForceLeftChar"/>
    <w:qFormat/>
    <w:rsid w:val="00012A37"/>
    <w:rPr>
      <w:sz w:val="20"/>
      <w:szCs w:val="20"/>
    </w:rPr>
  </w:style>
  <w:style w:type="character" w:customStyle="1" w:styleId="H1-CenterChar">
    <w:name w:val="H1 - Center Char"/>
    <w:basedOn w:val="H1-RightChar"/>
    <w:link w:val="H1-Center"/>
    <w:rsid w:val="00012A37"/>
    <w:rPr>
      <w:rFonts w:asciiTheme="majorHAnsi" w:hAnsiTheme="majorHAnsi"/>
      <w:b/>
      <w:color w:val="FFFFFF" w:themeColor="background1"/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012A37"/>
    <w:rPr>
      <w:sz w:val="20"/>
      <w:szCs w:val="20"/>
    </w:rPr>
  </w:style>
  <w:style w:type="paragraph" w:customStyle="1" w:styleId="NoSpacingRegulartext">
    <w:name w:val="No Spacing Regular text"/>
    <w:basedOn w:val="NoSpacing"/>
    <w:link w:val="NoSpacingRegulartextChar"/>
    <w:qFormat/>
    <w:rsid w:val="008E6866"/>
    <w:rPr>
      <w:b w:val="0"/>
    </w:rPr>
  </w:style>
  <w:style w:type="paragraph" w:customStyle="1" w:styleId="GroupSeparation">
    <w:name w:val="Group Separation"/>
    <w:basedOn w:val="NoSpacing"/>
    <w:link w:val="GroupSeparationChar"/>
    <w:qFormat/>
    <w:rsid w:val="0053229B"/>
    <w:pPr>
      <w:spacing w:after="400"/>
    </w:pPr>
    <w:rPr>
      <w:b w:val="0"/>
      <w:lang w:val="da-DK"/>
    </w:rPr>
  </w:style>
  <w:style w:type="character" w:customStyle="1" w:styleId="NoSpacingChar">
    <w:name w:val="No Spacing Char"/>
    <w:basedOn w:val="DefaultParagraphFont"/>
    <w:link w:val="NoSpacing"/>
    <w:uiPriority w:val="1"/>
    <w:rsid w:val="008E6866"/>
    <w:rPr>
      <w:b/>
      <w:bCs/>
    </w:rPr>
  </w:style>
  <w:style w:type="character" w:customStyle="1" w:styleId="NoSpacingRegulartextChar">
    <w:name w:val="No Spacing Regular text Char"/>
    <w:basedOn w:val="NoSpacingChar"/>
    <w:link w:val="NoSpacingRegulartext"/>
    <w:rsid w:val="008E6866"/>
    <w:rPr>
      <w:b w:val="0"/>
      <w:bCs/>
    </w:rPr>
  </w:style>
  <w:style w:type="paragraph" w:customStyle="1" w:styleId="SubGroupSeparation">
    <w:name w:val="SubGroupSeparation"/>
    <w:basedOn w:val="NoSpacing"/>
    <w:link w:val="SubGroupSeparationChar"/>
    <w:qFormat/>
    <w:rsid w:val="00B7744A"/>
    <w:pPr>
      <w:spacing w:after="200"/>
    </w:pPr>
  </w:style>
  <w:style w:type="character" w:customStyle="1" w:styleId="GroupSeparationChar">
    <w:name w:val="Group Separation Char"/>
    <w:basedOn w:val="NoSpacingChar"/>
    <w:link w:val="GroupSeparation"/>
    <w:rsid w:val="0053229B"/>
    <w:rPr>
      <w:b w:val="0"/>
      <w:bCs/>
      <w:lang w:val="da-DK"/>
    </w:rPr>
  </w:style>
  <w:style w:type="paragraph" w:customStyle="1" w:styleId="NospacingForceRight">
    <w:name w:val="No spacing Force Right"/>
    <w:basedOn w:val="NoSpacingRegulartext"/>
    <w:link w:val="NospacingForceRightChar"/>
    <w:qFormat/>
    <w:rsid w:val="0058315B"/>
    <w:pPr>
      <w:jc w:val="right"/>
    </w:pPr>
  </w:style>
  <w:style w:type="character" w:customStyle="1" w:styleId="SubGroupSeparationChar">
    <w:name w:val="SubGroupSeparation Char"/>
    <w:basedOn w:val="NoSpacingChar"/>
    <w:link w:val="SubGroupSeparation"/>
    <w:rsid w:val="00B7744A"/>
    <w:rPr>
      <w:b/>
      <w:bCs/>
    </w:rPr>
  </w:style>
  <w:style w:type="character" w:customStyle="1" w:styleId="NospacingForceRightChar">
    <w:name w:val="No spacing Force Right Char"/>
    <w:basedOn w:val="NoSpacingRegulartextChar"/>
    <w:link w:val="NospacingForceRight"/>
    <w:rsid w:val="0058315B"/>
    <w:rPr>
      <w:b w:val="0"/>
      <w:bCs/>
    </w:rPr>
  </w:style>
  <w:style w:type="paragraph" w:customStyle="1" w:styleId="Style1">
    <w:name w:val="Style1"/>
    <w:basedOn w:val="NoSpacingRegulartext"/>
    <w:link w:val="Style1Char"/>
    <w:qFormat/>
    <w:rsid w:val="00FB6D06"/>
    <w:pPr>
      <w:spacing w:before="40" w:after="40"/>
      <w:ind w:left="845"/>
    </w:pPr>
  </w:style>
  <w:style w:type="character" w:customStyle="1" w:styleId="Style1Char">
    <w:name w:val="Style1 Char"/>
    <w:basedOn w:val="NoSpacingRegulartextChar"/>
    <w:link w:val="Style1"/>
    <w:rsid w:val="00FB6D06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DB3A0C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116E0BB1C4822B26F774E53060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086E3-10C4-4D5F-8463-FCD9860335F6}"/>
      </w:docPartPr>
      <w:docPartBody>
        <w:p w:rsidR="00B60B1A" w:rsidRDefault="001327E2" w:rsidP="001327E2">
          <w:pPr>
            <w:pStyle w:val="E22116E0BB1C4822B26F774E530604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1D55031D3F496C8A99F57EDE274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8BB47-2E78-49AE-9E0E-B233A2C9A713}"/>
      </w:docPartPr>
      <w:docPartBody>
        <w:p w:rsidR="00B60B1A" w:rsidRDefault="001327E2" w:rsidP="001327E2">
          <w:pPr>
            <w:pStyle w:val="421D55031D3F496C8A99F57EDE27456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2119167C914746B7C3D268DC313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85FB-B73F-4962-9210-F6B0C8FCF290}"/>
      </w:docPartPr>
      <w:docPartBody>
        <w:p w:rsidR="00B60B1A" w:rsidRDefault="001327E2" w:rsidP="001327E2">
          <w:pPr>
            <w:pStyle w:val="902119167C914746B7C3D268DC31367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6D3B57E0D54CFFA3EE94A90A3EF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C860E-0B5B-4429-B9B0-5BFDB51A189E}"/>
      </w:docPartPr>
      <w:docPartBody>
        <w:p w:rsidR="00B60B1A" w:rsidRDefault="001327E2" w:rsidP="001327E2">
          <w:pPr>
            <w:pStyle w:val="286D3B57E0D54CFFA3EE94A90A3EF9B8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B6056C609B4D0C96E3A9F3E8881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82C9-E430-4643-94DB-12717D8F468C}"/>
      </w:docPartPr>
      <w:docPartBody>
        <w:p w:rsidR="00B60B1A" w:rsidRDefault="001327E2" w:rsidP="001327E2">
          <w:pPr>
            <w:pStyle w:val="8DB6056C609B4D0C96E3A9F3E8881E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0EAF88C87A4862A4F6619F545EA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C167D-B1A2-48B1-841F-C4A143B3BDF6}"/>
      </w:docPartPr>
      <w:docPartBody>
        <w:p w:rsidR="00B60B1A" w:rsidRDefault="001327E2" w:rsidP="001327E2">
          <w:pPr>
            <w:pStyle w:val="CE0EAF88C87A4862A4F6619F545EA31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32DB8506464034A76FF24A07875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3E763-04BD-42EE-B915-85B9A2180736}"/>
      </w:docPartPr>
      <w:docPartBody>
        <w:p w:rsidR="00B60B1A" w:rsidRDefault="001327E2" w:rsidP="001327E2">
          <w:pPr>
            <w:pStyle w:val="9332DB8506464034A76FF24A078751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99BD1D89514DA99CCDC168B504E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6E766-FAD0-46F7-A806-6CF0AC40974F}"/>
      </w:docPartPr>
      <w:docPartBody>
        <w:p w:rsidR="00B60B1A" w:rsidRDefault="001327E2" w:rsidP="001327E2">
          <w:pPr>
            <w:pStyle w:val="5199BD1D89514DA99CCDC168B504E9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287F079F9484B19AD62DC94CBCA3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A4E76-636F-4F7B-9EBD-C3AC97B5AB7B}"/>
      </w:docPartPr>
      <w:docPartBody>
        <w:p w:rsidR="00B60B1A" w:rsidRDefault="001327E2" w:rsidP="001327E2">
          <w:pPr>
            <w:pStyle w:val="A287F079F9484B19AD62DC94CBCA32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DAAD9C3EF7424DB400C14B51522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CAD19-F668-4EEE-98E1-83ED263933A9}"/>
      </w:docPartPr>
      <w:docPartBody>
        <w:p w:rsidR="00B60B1A" w:rsidRDefault="001327E2" w:rsidP="001327E2">
          <w:pPr>
            <w:pStyle w:val="BBDAAD9C3EF7424DB400C14B515228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66E8A505094D4FB6F7A79BC15B4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9CC2-C022-4434-BF67-790E34D17B16}"/>
      </w:docPartPr>
      <w:docPartBody>
        <w:p w:rsidR="00B60B1A" w:rsidRDefault="001327E2" w:rsidP="001327E2">
          <w:pPr>
            <w:pStyle w:val="B666E8A505094D4FB6F7A79BC15B4367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DED4F0495942EDAA71D99D2EE07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2F7E4-BB49-4D4F-9E60-4D6409AD9FD4}"/>
      </w:docPartPr>
      <w:docPartBody>
        <w:p w:rsidR="00E44B1F" w:rsidRDefault="007F0D9E" w:rsidP="007F0D9E">
          <w:pPr>
            <w:pStyle w:val="41DED4F0495942EDAA71D99D2EE0788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5E89BD4CF74C3F99F7B8BAFFDCC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62464-856D-412D-929E-2595654159B4}"/>
      </w:docPartPr>
      <w:docPartBody>
        <w:p w:rsidR="00E44B1F" w:rsidRDefault="007F0D9E" w:rsidP="007F0D9E">
          <w:pPr>
            <w:pStyle w:val="DE5E89BD4CF74C3F99F7B8BAFFDCC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9B6DFD01E74204B069131527846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AD41E-E0DD-4093-92DF-CBEA3DEBB6B6}"/>
      </w:docPartPr>
      <w:docPartBody>
        <w:p w:rsidR="00E44B1F" w:rsidRDefault="007F0D9E" w:rsidP="007F0D9E">
          <w:pPr>
            <w:pStyle w:val="D79B6DFD01E74204B069131527846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8F9C7A1D8E346ADBA4FF95BDB42E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B43BD-B03A-4A13-A7CF-DDAFDEBD27BF}"/>
      </w:docPartPr>
      <w:docPartBody>
        <w:p w:rsidR="00E44B1F" w:rsidRDefault="007F0D9E" w:rsidP="007F0D9E">
          <w:pPr>
            <w:pStyle w:val="D8F9C7A1D8E346ADBA4FF95BDB42E1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055F062D834526A96115F8ED15D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35D2D-5E47-4819-8082-BA646ACBDBD5}"/>
      </w:docPartPr>
      <w:docPartBody>
        <w:p w:rsidR="00E44B1F" w:rsidRDefault="007F0D9E" w:rsidP="007F0D9E">
          <w:pPr>
            <w:pStyle w:val="43055F062D834526A96115F8ED15D9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68A630099D45F48F2BA509C31FC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58D6A-2034-4023-BCFE-A17F086CC922}"/>
      </w:docPartPr>
      <w:docPartBody>
        <w:p w:rsidR="00E44B1F" w:rsidRDefault="007F0D9E" w:rsidP="007F0D9E">
          <w:pPr>
            <w:pStyle w:val="7368A630099D45F48F2BA509C31FC5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DCC70E328D40E39C968591ABF89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59CE8-4BBF-4110-B9AF-C38BE38CA41B}"/>
      </w:docPartPr>
      <w:docPartBody>
        <w:p w:rsidR="00E44B1F" w:rsidRDefault="007F0D9E" w:rsidP="007F0D9E">
          <w:pPr>
            <w:pStyle w:val="03DCC70E328D40E39C968591ABF894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9032A3F2A9491797AD012ED1F5E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CAC71-36F4-4D3E-9FBF-F61611975CA1}"/>
      </w:docPartPr>
      <w:docPartBody>
        <w:p w:rsidR="00E44B1F" w:rsidRDefault="007F0D9E" w:rsidP="007F0D9E">
          <w:pPr>
            <w:pStyle w:val="EF9032A3F2A9491797AD012ED1F5E7D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7FDFF1CEB14F8B9A1BDFC8AB8C5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162BB-9BAA-4DC9-999C-FE1D6BD15C15}"/>
      </w:docPartPr>
      <w:docPartBody>
        <w:p w:rsidR="00E44B1F" w:rsidRDefault="007F0D9E" w:rsidP="007F0D9E">
          <w:pPr>
            <w:pStyle w:val="6E7FDFF1CEB14F8B9A1BDFC8AB8C55A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A8E4D4373D4AD796F7BCF8FF309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F4B77-406E-4A62-A964-0CA402B42FB3}"/>
      </w:docPartPr>
      <w:docPartBody>
        <w:p w:rsidR="00E44B1F" w:rsidRDefault="007F0D9E" w:rsidP="007F0D9E">
          <w:pPr>
            <w:pStyle w:val="FCA8E4D4373D4AD796F7BCF8FF30955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35B10251640F98B5AC9C75D1BF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33F11-9E12-482E-8B5E-3676F1CB1DFB}"/>
      </w:docPartPr>
      <w:docPartBody>
        <w:p w:rsidR="00E44B1F" w:rsidRDefault="007F0D9E" w:rsidP="007F0D9E">
          <w:pPr>
            <w:pStyle w:val="CDE35B10251640F98B5AC9C75D1BF6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AF79C40F9F804573AE1F396BA18C8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5A86E-80C9-4768-A841-CE90633D3F92}"/>
      </w:docPartPr>
      <w:docPartBody>
        <w:p w:rsidR="00E44B1F" w:rsidRDefault="007F0D9E" w:rsidP="007F0D9E">
          <w:pPr>
            <w:pStyle w:val="AF79C40F9F804573AE1F396BA18C8BE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ACE4D47AD984328B85629D3793CB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E2404-1BB4-4C91-A6C3-BB7504D4C04A}"/>
      </w:docPartPr>
      <w:docPartBody>
        <w:p w:rsidR="00E44B1F" w:rsidRDefault="007F0D9E" w:rsidP="007F0D9E">
          <w:pPr>
            <w:pStyle w:val="EACE4D47AD984328B85629D3793CBBE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E4B2CC5096C41FE830A7B42D7CE0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8B78-4917-4940-AF15-C26A11DD2529}"/>
      </w:docPartPr>
      <w:docPartBody>
        <w:p w:rsidR="00990FA0" w:rsidRDefault="00785C27" w:rsidP="00785C27">
          <w:pPr>
            <w:pStyle w:val="9E4B2CC5096C41FE830A7B42D7CE0E9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FC2C9439CE044CC81B8E9FB9A7ED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A754B-0428-4F98-A012-94CDD6A95893}"/>
      </w:docPartPr>
      <w:docPartBody>
        <w:p w:rsidR="000958D3" w:rsidRDefault="0023119A" w:rsidP="0023119A">
          <w:pPr>
            <w:pStyle w:val="EFC2C9439CE044CC81B8E9FB9A7ED7B9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2AB4FC3684C6C96050DA63ED7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C82CE-62EA-416F-8953-ADC6167F4DC8}"/>
      </w:docPartPr>
      <w:docPartBody>
        <w:p w:rsidR="000958D3" w:rsidRDefault="0023119A" w:rsidP="0023119A">
          <w:pPr>
            <w:pStyle w:val="C3D2AB4FC3684C6C96050DA63ED71608"/>
          </w:pPr>
          <w:r>
            <w:t>0.0</w:t>
          </w:r>
        </w:p>
      </w:docPartBody>
    </w:docPart>
    <w:docPart>
      <w:docPartPr>
        <w:name w:val="FD920559B7034608B44E1360EBF3A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FBADF-5A57-4DD6-BE37-4C7F00727DD3}"/>
      </w:docPartPr>
      <w:docPartBody>
        <w:p w:rsidR="000958D3" w:rsidRDefault="0023119A" w:rsidP="0023119A">
          <w:pPr>
            <w:pStyle w:val="FD920559B7034608B44E1360EBF3A6D9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360B5E24814BBE8E63C5C111198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7B11A-B4FD-4438-B151-66CB87EDDE88}"/>
      </w:docPartPr>
      <w:docPartBody>
        <w:p w:rsidR="000958D3" w:rsidRDefault="0023119A" w:rsidP="0023119A">
          <w:pPr>
            <w:pStyle w:val="1C360B5E24814BBE8E63C5C111198086"/>
          </w:pPr>
          <w:r>
            <w:t>0.0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4CA06-251C-4EFF-A299-C1E78A999607}"/>
      </w:docPartPr>
      <w:docPartBody>
        <w:p w:rsidR="00925F41" w:rsidRDefault="00466B8F">
          <w:r w:rsidRPr="00D76F9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CFAD5-0B85-4D29-A74E-3FC2EC12C0C2}"/>
      </w:docPartPr>
      <w:docPartBody>
        <w:p w:rsidR="00000000" w:rsidRDefault="000F2814">
          <w:r w:rsidRPr="00F76EE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54EA"/>
    <w:rsid w:val="000958D3"/>
    <w:rsid w:val="000A082F"/>
    <w:rsid w:val="000B6463"/>
    <w:rsid w:val="000D642B"/>
    <w:rsid w:val="000F2814"/>
    <w:rsid w:val="000F4486"/>
    <w:rsid w:val="00102898"/>
    <w:rsid w:val="001041F0"/>
    <w:rsid w:val="001327E2"/>
    <w:rsid w:val="00144817"/>
    <w:rsid w:val="0017648A"/>
    <w:rsid w:val="00177402"/>
    <w:rsid w:val="001D24A5"/>
    <w:rsid w:val="001D36B1"/>
    <w:rsid w:val="00211EAD"/>
    <w:rsid w:val="00224510"/>
    <w:rsid w:val="0023119A"/>
    <w:rsid w:val="00252032"/>
    <w:rsid w:val="002A00F8"/>
    <w:rsid w:val="002F61CF"/>
    <w:rsid w:val="00385586"/>
    <w:rsid w:val="003959BC"/>
    <w:rsid w:val="003B03E0"/>
    <w:rsid w:val="003E0989"/>
    <w:rsid w:val="00401A56"/>
    <w:rsid w:val="00416867"/>
    <w:rsid w:val="004218D7"/>
    <w:rsid w:val="00423AF1"/>
    <w:rsid w:val="00443FBA"/>
    <w:rsid w:val="00466B8F"/>
    <w:rsid w:val="004725F7"/>
    <w:rsid w:val="0047626A"/>
    <w:rsid w:val="0054680B"/>
    <w:rsid w:val="005B7E0B"/>
    <w:rsid w:val="00607675"/>
    <w:rsid w:val="00615AC2"/>
    <w:rsid w:val="006B5B1F"/>
    <w:rsid w:val="006C2ADC"/>
    <w:rsid w:val="006D3EBB"/>
    <w:rsid w:val="006E3CF2"/>
    <w:rsid w:val="006F7026"/>
    <w:rsid w:val="007350A6"/>
    <w:rsid w:val="00736C70"/>
    <w:rsid w:val="00782396"/>
    <w:rsid w:val="00785C27"/>
    <w:rsid w:val="0079125E"/>
    <w:rsid w:val="007B14AB"/>
    <w:rsid w:val="007B4AA9"/>
    <w:rsid w:val="007D3F5C"/>
    <w:rsid w:val="007E7C13"/>
    <w:rsid w:val="007F0D56"/>
    <w:rsid w:val="007F0D9E"/>
    <w:rsid w:val="007F0EB0"/>
    <w:rsid w:val="00821E40"/>
    <w:rsid w:val="008435F5"/>
    <w:rsid w:val="0084568F"/>
    <w:rsid w:val="008506F4"/>
    <w:rsid w:val="008632AF"/>
    <w:rsid w:val="008762C7"/>
    <w:rsid w:val="008D2D7F"/>
    <w:rsid w:val="008E478C"/>
    <w:rsid w:val="008F187D"/>
    <w:rsid w:val="008F3546"/>
    <w:rsid w:val="00925F41"/>
    <w:rsid w:val="00945794"/>
    <w:rsid w:val="009529FA"/>
    <w:rsid w:val="00967DF8"/>
    <w:rsid w:val="00981D12"/>
    <w:rsid w:val="00990FA0"/>
    <w:rsid w:val="00995E9D"/>
    <w:rsid w:val="009D03EC"/>
    <w:rsid w:val="009E241B"/>
    <w:rsid w:val="00A22953"/>
    <w:rsid w:val="00A50F18"/>
    <w:rsid w:val="00A772AE"/>
    <w:rsid w:val="00A77547"/>
    <w:rsid w:val="00A86419"/>
    <w:rsid w:val="00AA4803"/>
    <w:rsid w:val="00AA4FAF"/>
    <w:rsid w:val="00AA7526"/>
    <w:rsid w:val="00AE0358"/>
    <w:rsid w:val="00B205FB"/>
    <w:rsid w:val="00B307D5"/>
    <w:rsid w:val="00B45694"/>
    <w:rsid w:val="00B4786E"/>
    <w:rsid w:val="00B5328B"/>
    <w:rsid w:val="00B60B1A"/>
    <w:rsid w:val="00B83248"/>
    <w:rsid w:val="00BA10F6"/>
    <w:rsid w:val="00BB6075"/>
    <w:rsid w:val="00BC26C1"/>
    <w:rsid w:val="00C0682E"/>
    <w:rsid w:val="00C22184"/>
    <w:rsid w:val="00C42C2F"/>
    <w:rsid w:val="00C6509A"/>
    <w:rsid w:val="00C74663"/>
    <w:rsid w:val="00CD1AFB"/>
    <w:rsid w:val="00CF2DC5"/>
    <w:rsid w:val="00D06423"/>
    <w:rsid w:val="00D22AAF"/>
    <w:rsid w:val="00D23EE8"/>
    <w:rsid w:val="00D57158"/>
    <w:rsid w:val="00D67D5F"/>
    <w:rsid w:val="00D77F70"/>
    <w:rsid w:val="00DB3A0C"/>
    <w:rsid w:val="00DE5B2C"/>
    <w:rsid w:val="00E2440F"/>
    <w:rsid w:val="00E31902"/>
    <w:rsid w:val="00E35EDF"/>
    <w:rsid w:val="00E36506"/>
    <w:rsid w:val="00E44B1F"/>
    <w:rsid w:val="00E57EAD"/>
    <w:rsid w:val="00E7673F"/>
    <w:rsid w:val="00E836AB"/>
    <w:rsid w:val="00EB1A88"/>
    <w:rsid w:val="00ED68E7"/>
    <w:rsid w:val="00EE2183"/>
    <w:rsid w:val="00F01EE1"/>
    <w:rsid w:val="00F32CE6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814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B0643A31F4E41EDB04ED049E0950BBF">
    <w:name w:val="AB0643A31F4E41EDB04ED049E0950BBF"/>
    <w:rsid w:val="00DB3A0C"/>
  </w:style>
  <w:style w:type="paragraph" w:customStyle="1" w:styleId="AFF69054740147C98D185A1933D142E9">
    <w:name w:val="AFF69054740147C98D185A1933D142E9"/>
    <w:rsid w:val="00DB3A0C"/>
  </w:style>
  <w:style w:type="paragraph" w:customStyle="1" w:styleId="91EF048CE72A4CC8979DB6F4879A6C8B">
    <w:name w:val="91EF048CE72A4CC8979DB6F4879A6C8B"/>
    <w:rsid w:val="00DB3A0C"/>
  </w:style>
  <w:style w:type="paragraph" w:customStyle="1" w:styleId="A7BFB2C2B5654D6DB516EAB5527E7795">
    <w:name w:val="A7BFB2C2B5654D6DB516EAB5527E7795"/>
    <w:rsid w:val="00DB3A0C"/>
  </w:style>
  <w:style w:type="paragraph" w:customStyle="1" w:styleId="2C82997EE3034D36ACDEC995426E1077">
    <w:name w:val="2C82997EE3034D36ACDEC995426E1077"/>
    <w:rsid w:val="00DB3A0C"/>
  </w:style>
  <w:style w:type="paragraph" w:customStyle="1" w:styleId="CAFF5C6BD83A49EEAB8F9D4367CD8BC9">
    <w:name w:val="CAFF5C6BD83A49EEAB8F9D4367CD8BC9"/>
    <w:rsid w:val="00DB3A0C"/>
  </w:style>
  <w:style w:type="paragraph" w:customStyle="1" w:styleId="DE1CBCC2D8384C47908DC39312753207">
    <w:name w:val="DE1CBCC2D8384C47908DC39312753207"/>
    <w:rsid w:val="00DB3A0C"/>
  </w:style>
  <w:style w:type="paragraph" w:customStyle="1" w:styleId="9D375D0CF7D143C181720A5236A43474">
    <w:name w:val="9D375D0CF7D143C181720A5236A43474"/>
    <w:rsid w:val="00DB3A0C"/>
  </w:style>
  <w:style w:type="paragraph" w:customStyle="1" w:styleId="58C4815708B14312BEE9B2BFF34A2570">
    <w:name w:val="58C4815708B14312BEE9B2BFF34A2570"/>
    <w:rsid w:val="00DB3A0C"/>
  </w:style>
  <w:style w:type="paragraph" w:customStyle="1" w:styleId="D8503DF104194888B37338E5E63CCA30">
    <w:name w:val="D8503DF104194888B37338E5E63CCA30"/>
    <w:rsid w:val="00DB3A0C"/>
  </w:style>
  <w:style w:type="paragraph" w:customStyle="1" w:styleId="04FA474016DA415E93DCF9D9575BD1DD">
    <w:name w:val="04FA474016DA415E93DCF9D9575BD1DD"/>
    <w:rsid w:val="00E35EDF"/>
  </w:style>
  <w:style w:type="paragraph" w:customStyle="1" w:styleId="97B2CD4A94254E6B80ADB5A807E4B2C3">
    <w:name w:val="97B2CD4A94254E6B80ADB5A807E4B2C3"/>
    <w:rsid w:val="00E35EDF"/>
  </w:style>
  <w:style w:type="paragraph" w:customStyle="1" w:styleId="3FEBB62C364948668CA91CE951F97F3C">
    <w:name w:val="3FEBB62C364948668CA91CE951F97F3C"/>
    <w:rsid w:val="00E35EDF"/>
  </w:style>
  <w:style w:type="paragraph" w:customStyle="1" w:styleId="EE9F7E4AA195461BBBD28A2FF7F95E3F">
    <w:name w:val="EE9F7E4AA195461BBBD28A2FF7F95E3F"/>
    <w:rsid w:val="00E35EDF"/>
  </w:style>
  <w:style w:type="paragraph" w:customStyle="1" w:styleId="77AA31E8A4BB439B97B81BDDDB0F2685">
    <w:name w:val="77AA31E8A4BB439B97B81BDDDB0F2685"/>
    <w:rsid w:val="00E35EDF"/>
  </w:style>
  <w:style w:type="paragraph" w:customStyle="1" w:styleId="813E1AAB765242BFA47C733A530058B6">
    <w:name w:val="813E1AAB765242BFA47C733A530058B6"/>
    <w:rsid w:val="00E35EDF"/>
  </w:style>
  <w:style w:type="paragraph" w:customStyle="1" w:styleId="9EA8BB69B34641DF946AF098FA50269C">
    <w:name w:val="9EA8BB69B34641DF946AF098FA50269C"/>
    <w:rsid w:val="00E35EDF"/>
  </w:style>
  <w:style w:type="paragraph" w:customStyle="1" w:styleId="B47B9B3469994F2BB4FD62D62C6E3E26">
    <w:name w:val="B47B9B3469994F2BB4FD62D62C6E3E26"/>
    <w:rsid w:val="00E35EDF"/>
  </w:style>
  <w:style w:type="paragraph" w:customStyle="1" w:styleId="481B6229C3284F75BF2C3D89A9241F0D">
    <w:name w:val="481B6229C3284F75BF2C3D89A9241F0D"/>
    <w:rsid w:val="00E35EDF"/>
  </w:style>
  <w:style w:type="paragraph" w:customStyle="1" w:styleId="1B20AAB63B11478BBCB1738CB9258B72">
    <w:name w:val="1B20AAB63B11478BBCB1738CB9258B72"/>
    <w:rsid w:val="00E35EDF"/>
  </w:style>
  <w:style w:type="paragraph" w:customStyle="1" w:styleId="836B4564290C41388806DC6E2D57E0EA">
    <w:name w:val="836B4564290C41388806DC6E2D57E0EA"/>
    <w:rsid w:val="00E35EDF"/>
  </w:style>
  <w:style w:type="paragraph" w:customStyle="1" w:styleId="F67A7E52AF4B446C92ABEF7CE06D263D">
    <w:name w:val="F67A7E52AF4B446C92ABEF7CE06D263D"/>
    <w:rsid w:val="00E35EDF"/>
  </w:style>
  <w:style w:type="paragraph" w:customStyle="1" w:styleId="C92985116DB94AC584CDF733CBEB83EF">
    <w:name w:val="C92985116DB94AC584CDF733CBEB83EF"/>
    <w:rsid w:val="00E35EDF"/>
  </w:style>
  <w:style w:type="paragraph" w:customStyle="1" w:styleId="88B8521257ED473A83C2882E9CCD6AFB">
    <w:name w:val="88B8521257ED473A83C2882E9CCD6AFB"/>
    <w:rsid w:val="00E35EDF"/>
  </w:style>
  <w:style w:type="paragraph" w:customStyle="1" w:styleId="9B643C8465C6478ABA348203897C0C7A">
    <w:name w:val="9B643C8465C6478ABA348203897C0C7A"/>
    <w:rsid w:val="00E35EDF"/>
  </w:style>
  <w:style w:type="paragraph" w:customStyle="1" w:styleId="6C4D282D715A4B38AD636D89EE337A5C">
    <w:name w:val="6C4D282D715A4B38AD636D89EE337A5C"/>
    <w:rsid w:val="00E35EDF"/>
  </w:style>
  <w:style w:type="paragraph" w:customStyle="1" w:styleId="B9973054B3EF43E3A9278D96E3F93B3E">
    <w:name w:val="B9973054B3EF43E3A9278D96E3F93B3E"/>
    <w:rsid w:val="00A772AE"/>
  </w:style>
  <w:style w:type="paragraph" w:customStyle="1" w:styleId="69FE4CE293534D7F8743558D15A90DB0">
    <w:name w:val="69FE4CE293534D7F8743558D15A90DB0"/>
    <w:rsid w:val="00A772AE"/>
  </w:style>
  <w:style w:type="paragraph" w:customStyle="1" w:styleId="28F72F06F1AD40FEAA9B28A351C12A01">
    <w:name w:val="28F72F06F1AD40FEAA9B28A351C12A01"/>
    <w:rsid w:val="009D03EC"/>
  </w:style>
  <w:style w:type="paragraph" w:customStyle="1" w:styleId="78800237815441B886B0959A0DC7478A">
    <w:name w:val="78800237815441B886B0959A0DC7478A"/>
    <w:rsid w:val="009D03EC"/>
  </w:style>
  <w:style w:type="paragraph" w:customStyle="1" w:styleId="338E9CFAC1F242B8A66B432B419753E3">
    <w:name w:val="338E9CFAC1F242B8A66B432B419753E3"/>
    <w:rsid w:val="009D03EC"/>
  </w:style>
  <w:style w:type="paragraph" w:customStyle="1" w:styleId="671AD76E8B864171925E3C456C096618">
    <w:name w:val="671AD76E8B864171925E3C456C096618"/>
    <w:rsid w:val="009D03EC"/>
  </w:style>
  <w:style w:type="paragraph" w:customStyle="1" w:styleId="148B9A6F6F3644EF85B493DAF8288A7F">
    <w:name w:val="148B9A6F6F3644EF85B493DAF8288A7F"/>
    <w:rsid w:val="009D03EC"/>
  </w:style>
  <w:style w:type="paragraph" w:customStyle="1" w:styleId="A5ADA219323747A9A107601786728411">
    <w:name w:val="A5ADA219323747A9A107601786728411"/>
    <w:rsid w:val="009D03EC"/>
  </w:style>
  <w:style w:type="paragraph" w:customStyle="1" w:styleId="BDDF659B1FD9474B9323C605A085B4DB">
    <w:name w:val="BDDF659B1FD9474B9323C605A085B4DB"/>
    <w:rsid w:val="009D03EC"/>
  </w:style>
  <w:style w:type="paragraph" w:customStyle="1" w:styleId="F36B0DD0524749639B91D118455B556C">
    <w:name w:val="F36B0DD0524749639B91D118455B556C"/>
    <w:rsid w:val="009D03EC"/>
  </w:style>
  <w:style w:type="paragraph" w:customStyle="1" w:styleId="0665342202B14463BFF771DFF9ACB082">
    <w:name w:val="0665342202B14463BFF771DFF9ACB082"/>
    <w:rsid w:val="009D03EC"/>
  </w:style>
  <w:style w:type="paragraph" w:customStyle="1" w:styleId="3F4534671C064689952C68957BCE28FE">
    <w:name w:val="3F4534671C064689952C68957BCE28FE"/>
    <w:rsid w:val="009D03EC"/>
  </w:style>
  <w:style w:type="paragraph" w:customStyle="1" w:styleId="FE418D5B502A413484C8F1B58BF059F8">
    <w:name w:val="FE418D5B502A413484C8F1B58BF059F8"/>
    <w:rsid w:val="009D03EC"/>
  </w:style>
  <w:style w:type="paragraph" w:customStyle="1" w:styleId="AD7A4792E63341A5BB257E1BB5C34D41">
    <w:name w:val="AD7A4792E63341A5BB257E1BB5C34D41"/>
    <w:rsid w:val="009D03EC"/>
  </w:style>
  <w:style w:type="paragraph" w:customStyle="1" w:styleId="B9450C534E514D2ABC619790C3779D86">
    <w:name w:val="B9450C534E514D2ABC619790C3779D86"/>
    <w:rsid w:val="009D03EC"/>
  </w:style>
  <w:style w:type="paragraph" w:customStyle="1" w:styleId="AA2DDEDF12624C13A466B1B9353142A1">
    <w:name w:val="AA2DDEDF12624C13A466B1B9353142A1"/>
    <w:rsid w:val="009D03EC"/>
  </w:style>
  <w:style w:type="paragraph" w:customStyle="1" w:styleId="2B4396B9345748A7B724B4288755AF55">
    <w:name w:val="2B4396B9345748A7B724B4288755AF55"/>
    <w:rsid w:val="009D03EC"/>
  </w:style>
  <w:style w:type="paragraph" w:customStyle="1" w:styleId="9EE468207EAE4899A309F615E24B49EA">
    <w:name w:val="9EE468207EAE4899A309F615E24B49EA"/>
    <w:rsid w:val="009D03EC"/>
  </w:style>
  <w:style w:type="paragraph" w:customStyle="1" w:styleId="208C84035A694B2DB47E4A75488BE571">
    <w:name w:val="208C84035A694B2DB47E4A75488BE571"/>
    <w:rsid w:val="009D03EC"/>
  </w:style>
  <w:style w:type="paragraph" w:customStyle="1" w:styleId="659A6D24B71D405B906CF7F63B9C66DE">
    <w:name w:val="659A6D24B71D405B906CF7F63B9C66DE"/>
    <w:rsid w:val="009D03EC"/>
  </w:style>
  <w:style w:type="paragraph" w:customStyle="1" w:styleId="98CBF9DEFA214C6E887CECF4B241EFF8">
    <w:name w:val="98CBF9DEFA214C6E887CECF4B241EFF8"/>
    <w:rsid w:val="009D03EC"/>
  </w:style>
  <w:style w:type="paragraph" w:customStyle="1" w:styleId="EF6850FBFAB54FF1A68E3B7B512A3989">
    <w:name w:val="EF6850FBFAB54FF1A68E3B7B512A3989"/>
    <w:rsid w:val="009D03EC"/>
  </w:style>
  <w:style w:type="paragraph" w:customStyle="1" w:styleId="E59ACCFEAEEA4BF9BF562ABA332A11C3">
    <w:name w:val="E59ACCFEAEEA4BF9BF562ABA332A11C3"/>
    <w:rsid w:val="009D03EC"/>
  </w:style>
  <w:style w:type="paragraph" w:customStyle="1" w:styleId="31165EED4C854DFB9D49C9CC7A4E7A41">
    <w:name w:val="31165EED4C854DFB9D49C9CC7A4E7A41"/>
    <w:rsid w:val="009D03EC"/>
  </w:style>
  <w:style w:type="paragraph" w:customStyle="1" w:styleId="10C5499F67C24DC08186B8CC92E950EA">
    <w:name w:val="10C5499F67C24DC08186B8CC92E950EA"/>
    <w:rsid w:val="009D03EC"/>
  </w:style>
  <w:style w:type="paragraph" w:customStyle="1" w:styleId="3731B4216D234BF2BA676C0D5CDC592E">
    <w:name w:val="3731B4216D234BF2BA676C0D5CDC592E"/>
    <w:rsid w:val="009D03EC"/>
  </w:style>
  <w:style w:type="paragraph" w:customStyle="1" w:styleId="66C2E9E6BDB24888AC4BA6018052ECAB">
    <w:name w:val="66C2E9E6BDB24888AC4BA6018052ECAB"/>
    <w:rsid w:val="009D03EC"/>
  </w:style>
  <w:style w:type="paragraph" w:customStyle="1" w:styleId="10703C5DD5344AB98940861307B7BF8E">
    <w:name w:val="10703C5DD5344AB98940861307B7BF8E"/>
    <w:rsid w:val="009D03EC"/>
  </w:style>
  <w:style w:type="paragraph" w:customStyle="1" w:styleId="61D2AF4D358A4ECA8892DC03EC76A6F6">
    <w:name w:val="61D2AF4D358A4ECA8892DC03EC76A6F6"/>
    <w:rsid w:val="009D03EC"/>
  </w:style>
  <w:style w:type="paragraph" w:customStyle="1" w:styleId="8CE8391A90474A69B1B4535E08DA49D5">
    <w:name w:val="8CE8391A90474A69B1B4535E08DA49D5"/>
    <w:rsid w:val="009D03EC"/>
  </w:style>
  <w:style w:type="paragraph" w:customStyle="1" w:styleId="C46EA900461A437A8400374243B62F85">
    <w:name w:val="C46EA900461A437A8400374243B62F85"/>
    <w:rsid w:val="009D03EC"/>
  </w:style>
  <w:style w:type="paragraph" w:customStyle="1" w:styleId="E4515E91E34B4B078F2859632219129C">
    <w:name w:val="E4515E91E34B4B078F2859632219129C"/>
    <w:rsid w:val="009D03EC"/>
  </w:style>
  <w:style w:type="paragraph" w:customStyle="1" w:styleId="049E71F5D66F47808019271B2100CF42">
    <w:name w:val="049E71F5D66F47808019271B2100CF42"/>
    <w:rsid w:val="009D03EC"/>
  </w:style>
  <w:style w:type="paragraph" w:customStyle="1" w:styleId="006E725F56BB44AEAA20F559F053E9BC">
    <w:name w:val="006E725F56BB44AEAA20F559F053E9BC"/>
    <w:rsid w:val="009D03EC"/>
  </w:style>
  <w:style w:type="paragraph" w:customStyle="1" w:styleId="45F9E98933C44420AC426481295265B4">
    <w:name w:val="45F9E98933C44420AC426481295265B4"/>
    <w:rsid w:val="009D03EC"/>
  </w:style>
  <w:style w:type="paragraph" w:customStyle="1" w:styleId="3E4A9D2ABA7640888FCBEA1D2D7B74F0">
    <w:name w:val="3E4A9D2ABA7640888FCBEA1D2D7B74F0"/>
    <w:rsid w:val="009D03EC"/>
  </w:style>
  <w:style w:type="paragraph" w:customStyle="1" w:styleId="EDD4672BA6074E18BFA4A6B4B7F0FDDF">
    <w:name w:val="EDD4672BA6074E18BFA4A6B4B7F0FDDF"/>
    <w:rsid w:val="009D03EC"/>
  </w:style>
  <w:style w:type="paragraph" w:customStyle="1" w:styleId="8696383B51BC42A1ACED511EB5AADFF8">
    <w:name w:val="8696383B51BC42A1ACED511EB5AADFF8"/>
    <w:rsid w:val="009D03EC"/>
  </w:style>
  <w:style w:type="paragraph" w:customStyle="1" w:styleId="28BC876FF7AD4C8FADE508656DC8A174">
    <w:name w:val="28BC876FF7AD4C8FADE508656DC8A174"/>
    <w:rsid w:val="009D03EC"/>
  </w:style>
  <w:style w:type="paragraph" w:customStyle="1" w:styleId="22887D7FB478408FBDF580C2F9FBC4FD">
    <w:name w:val="22887D7FB478408FBDF580C2F9FBC4FD"/>
    <w:rsid w:val="009D03EC"/>
  </w:style>
  <w:style w:type="paragraph" w:customStyle="1" w:styleId="03AEBBEA391D400DBE81D9688980337D">
    <w:name w:val="03AEBBEA391D400DBE81D9688980337D"/>
    <w:rsid w:val="009D03EC"/>
  </w:style>
  <w:style w:type="paragraph" w:customStyle="1" w:styleId="B92AC6FBFCAF42F292E75E084D2BD518">
    <w:name w:val="B92AC6FBFCAF42F292E75E084D2BD518"/>
    <w:rsid w:val="009D03EC"/>
  </w:style>
  <w:style w:type="paragraph" w:customStyle="1" w:styleId="7A0A56CEF1814216B7287598D4B58AF1">
    <w:name w:val="7A0A56CEF1814216B7287598D4B58AF1"/>
    <w:rsid w:val="009D03EC"/>
  </w:style>
  <w:style w:type="paragraph" w:customStyle="1" w:styleId="DC318DDC64B34C88AE0BEF43FBD3DD9B">
    <w:name w:val="DC318DDC64B34C88AE0BEF43FBD3DD9B"/>
    <w:rsid w:val="009D03EC"/>
  </w:style>
  <w:style w:type="paragraph" w:customStyle="1" w:styleId="09D6A04D293543B19424CDA91E681A59">
    <w:name w:val="09D6A04D293543B19424CDA91E681A59"/>
    <w:rsid w:val="009D03EC"/>
  </w:style>
  <w:style w:type="paragraph" w:customStyle="1" w:styleId="75033042C3B14062B411CF3D21CA4613">
    <w:name w:val="75033042C3B14062B411CF3D21CA4613"/>
    <w:rsid w:val="009D03EC"/>
  </w:style>
  <w:style w:type="paragraph" w:customStyle="1" w:styleId="3D48150DC92841B3905A7718AB8F2790">
    <w:name w:val="3D48150DC92841B3905A7718AB8F2790"/>
    <w:rsid w:val="009D03EC"/>
  </w:style>
  <w:style w:type="paragraph" w:customStyle="1" w:styleId="DB7E39EF658B4B43A94B8E50DDC27B73">
    <w:name w:val="DB7E39EF658B4B43A94B8E50DDC27B73"/>
    <w:rsid w:val="009D03EC"/>
  </w:style>
  <w:style w:type="paragraph" w:customStyle="1" w:styleId="7594FEAA52374B1F8A2C4B1C7BAB2001">
    <w:name w:val="7594FEAA52374B1F8A2C4B1C7BAB2001"/>
    <w:rsid w:val="009D03EC"/>
  </w:style>
  <w:style w:type="paragraph" w:customStyle="1" w:styleId="273DE711BB9E4D4B9EFB16F32A3BC593">
    <w:name w:val="273DE711BB9E4D4B9EFB16F32A3BC593"/>
    <w:rsid w:val="009D03EC"/>
  </w:style>
  <w:style w:type="paragraph" w:customStyle="1" w:styleId="7912877051FB4336B19E35B7EB0BC192">
    <w:name w:val="7912877051FB4336B19E35B7EB0BC192"/>
    <w:rsid w:val="009D03EC"/>
  </w:style>
  <w:style w:type="paragraph" w:customStyle="1" w:styleId="7645105B1ED745129C997E0EC898B14D">
    <w:name w:val="7645105B1ED745129C997E0EC898B14D"/>
    <w:rsid w:val="009D03EC"/>
  </w:style>
  <w:style w:type="paragraph" w:customStyle="1" w:styleId="1C84BCB372DD4713A129008179C775EE">
    <w:name w:val="1C84BCB372DD4713A129008179C775EE"/>
    <w:rsid w:val="009D03EC"/>
  </w:style>
  <w:style w:type="paragraph" w:customStyle="1" w:styleId="43994BE1D9EF4AF2B72437A790A1E2BB">
    <w:name w:val="43994BE1D9EF4AF2B72437A790A1E2BB"/>
    <w:rsid w:val="009D03EC"/>
  </w:style>
  <w:style w:type="paragraph" w:customStyle="1" w:styleId="14DE1389B122466D8724B5868F330939">
    <w:name w:val="14DE1389B122466D8724B5868F330939"/>
    <w:rsid w:val="009D03EC"/>
  </w:style>
  <w:style w:type="paragraph" w:customStyle="1" w:styleId="E4EFC804644D4C56ADCADDC40F792D6E">
    <w:name w:val="E4EFC804644D4C56ADCADDC40F792D6E"/>
    <w:rsid w:val="009D03EC"/>
  </w:style>
  <w:style w:type="paragraph" w:customStyle="1" w:styleId="85EA911F828D4CA8880A6033211A4C3B">
    <w:name w:val="85EA911F828D4CA8880A6033211A4C3B"/>
    <w:rsid w:val="009D03EC"/>
  </w:style>
  <w:style w:type="paragraph" w:customStyle="1" w:styleId="914EE6781E51416DB773AC699EFFE53B">
    <w:name w:val="914EE6781E51416DB773AC699EFFE53B"/>
    <w:rsid w:val="009D03EC"/>
  </w:style>
  <w:style w:type="paragraph" w:customStyle="1" w:styleId="B21FD6A0B7064D2B8E68599207AF8A59">
    <w:name w:val="B21FD6A0B7064D2B8E68599207AF8A59"/>
    <w:rsid w:val="009D03EC"/>
  </w:style>
  <w:style w:type="paragraph" w:customStyle="1" w:styleId="23B081BF2228444AA69BECC8ED39152C">
    <w:name w:val="23B081BF2228444AA69BECC8ED39152C"/>
    <w:rsid w:val="009D03EC"/>
  </w:style>
  <w:style w:type="paragraph" w:customStyle="1" w:styleId="67EF68DA217D4BCCB7E8B0AC14E4FC47">
    <w:name w:val="67EF68DA217D4BCCB7E8B0AC14E4FC47"/>
    <w:rsid w:val="009D03EC"/>
  </w:style>
  <w:style w:type="paragraph" w:customStyle="1" w:styleId="7DCD2F6BCF984AF09A3D8EA760972A61">
    <w:name w:val="7DCD2F6BCF984AF09A3D8EA760972A61"/>
    <w:rsid w:val="009D03EC"/>
  </w:style>
  <w:style w:type="paragraph" w:customStyle="1" w:styleId="8C2303EEB0004C91A1BA7EEF7315DD0B">
    <w:name w:val="8C2303EEB0004C91A1BA7EEF7315DD0B"/>
    <w:rsid w:val="009D03EC"/>
  </w:style>
  <w:style w:type="paragraph" w:customStyle="1" w:styleId="BD2EC7699DF346F6B70E0DFDE1CC3991">
    <w:name w:val="BD2EC7699DF346F6B70E0DFDE1CC3991"/>
    <w:rsid w:val="009D03EC"/>
  </w:style>
  <w:style w:type="paragraph" w:customStyle="1" w:styleId="E3E302A36DDC461E982A4F053903B0E5">
    <w:name w:val="E3E302A36DDC461E982A4F053903B0E5"/>
    <w:rsid w:val="008F3546"/>
  </w:style>
  <w:style w:type="paragraph" w:customStyle="1" w:styleId="895C40A252C64DDB83F68FB21AD276A3">
    <w:name w:val="895C40A252C64DDB83F68FB21AD276A3"/>
    <w:rsid w:val="008F3546"/>
  </w:style>
  <w:style w:type="paragraph" w:customStyle="1" w:styleId="371ECFF4FE144C989AADB24C5661B4BF">
    <w:name w:val="371ECFF4FE144C989AADB24C5661B4BF"/>
    <w:rsid w:val="008F3546"/>
  </w:style>
  <w:style w:type="paragraph" w:customStyle="1" w:styleId="CFF7392A720546E2944F656F4BBE4894">
    <w:name w:val="CFF7392A720546E2944F656F4BBE4894"/>
    <w:rsid w:val="008F3546"/>
  </w:style>
  <w:style w:type="paragraph" w:customStyle="1" w:styleId="D93AE042B29B4AEB88417984EDD10199">
    <w:name w:val="D93AE042B29B4AEB88417984EDD10199"/>
    <w:rsid w:val="008F3546"/>
  </w:style>
  <w:style w:type="paragraph" w:customStyle="1" w:styleId="4C003E34FF414669805F8DF3B013AB43">
    <w:name w:val="4C003E34FF414669805F8DF3B013AB43"/>
    <w:rsid w:val="008F3546"/>
  </w:style>
  <w:style w:type="paragraph" w:customStyle="1" w:styleId="4E61028B00494192A7E63841060F482F">
    <w:name w:val="4E61028B00494192A7E63841060F482F"/>
    <w:rsid w:val="008F3546"/>
  </w:style>
  <w:style w:type="paragraph" w:customStyle="1" w:styleId="E0CA1B25CA434AA29F73565FB89F27AF">
    <w:name w:val="E0CA1B25CA434AA29F73565FB89F27AF"/>
    <w:rsid w:val="008F3546"/>
  </w:style>
  <w:style w:type="paragraph" w:customStyle="1" w:styleId="C84E55AB239E47C1B02355BE5E0C71A6">
    <w:name w:val="C84E55AB239E47C1B02355BE5E0C71A6"/>
    <w:rsid w:val="008F3546"/>
  </w:style>
  <w:style w:type="paragraph" w:customStyle="1" w:styleId="73029E9AB4CF462C96E535D9F9C03FA6">
    <w:name w:val="73029E9AB4CF462C96E535D9F9C03FA6"/>
    <w:rsid w:val="008F3546"/>
  </w:style>
  <w:style w:type="paragraph" w:customStyle="1" w:styleId="27E742032DC74843B61A7FFEB67AA97A">
    <w:name w:val="27E742032DC74843B61A7FFEB67AA97A"/>
    <w:rsid w:val="008F3546"/>
  </w:style>
  <w:style w:type="paragraph" w:customStyle="1" w:styleId="1207E530F9894E22B9D46F9458FABB61">
    <w:name w:val="1207E530F9894E22B9D46F9458FABB61"/>
    <w:rsid w:val="008F3546"/>
  </w:style>
  <w:style w:type="paragraph" w:customStyle="1" w:styleId="B31872E6030143598214D59B94DD6F44">
    <w:name w:val="B31872E6030143598214D59B94DD6F44"/>
    <w:rsid w:val="008F3546"/>
  </w:style>
  <w:style w:type="paragraph" w:customStyle="1" w:styleId="24F3917547B64FF387586807A496DDB1">
    <w:name w:val="24F3917547B64FF387586807A496DDB1"/>
    <w:rsid w:val="008F3546"/>
  </w:style>
  <w:style w:type="paragraph" w:customStyle="1" w:styleId="AE51CC8F40B143AEBF172D2C03F8F5D8">
    <w:name w:val="AE51CC8F40B143AEBF172D2C03F8F5D8"/>
    <w:rsid w:val="008F3546"/>
  </w:style>
  <w:style w:type="paragraph" w:customStyle="1" w:styleId="D4F7A0822872480CA5BDEB3AB51618B1">
    <w:name w:val="D4F7A0822872480CA5BDEB3AB51618B1"/>
    <w:rsid w:val="008F3546"/>
  </w:style>
  <w:style w:type="paragraph" w:customStyle="1" w:styleId="8A4E9721983B400F84E4157EF28E1554">
    <w:name w:val="8A4E9721983B400F84E4157EF28E1554"/>
    <w:rsid w:val="008F3546"/>
  </w:style>
  <w:style w:type="paragraph" w:customStyle="1" w:styleId="97CBAFE9AC1245E0B5B817B4E98FA000">
    <w:name w:val="97CBAFE9AC1245E0B5B817B4E98FA000"/>
    <w:rsid w:val="008F3546"/>
  </w:style>
  <w:style w:type="paragraph" w:customStyle="1" w:styleId="A0E293EDD9594FBC936AFF9AD7245180">
    <w:name w:val="A0E293EDD9594FBC936AFF9AD7245180"/>
    <w:rsid w:val="008F3546"/>
  </w:style>
  <w:style w:type="paragraph" w:customStyle="1" w:styleId="D343CEA97EBE44DD86A8B52293F94F47">
    <w:name w:val="D343CEA97EBE44DD86A8B52293F94F47"/>
    <w:rsid w:val="008F3546"/>
  </w:style>
  <w:style w:type="paragraph" w:customStyle="1" w:styleId="EE4B0BC0F30941C9920CC48CAB1E3733">
    <w:name w:val="EE4B0BC0F30941C9920CC48CAB1E3733"/>
    <w:rsid w:val="008F3546"/>
  </w:style>
  <w:style w:type="paragraph" w:customStyle="1" w:styleId="23ABC88736BB49FDA67D4B5873EBD7CF">
    <w:name w:val="23ABC88736BB49FDA67D4B5873EBD7CF"/>
    <w:rsid w:val="008F3546"/>
  </w:style>
  <w:style w:type="paragraph" w:customStyle="1" w:styleId="80516351CECD4912BC25BEFA58225D4B">
    <w:name w:val="80516351CECD4912BC25BEFA58225D4B"/>
    <w:rsid w:val="008F3546"/>
  </w:style>
  <w:style w:type="paragraph" w:customStyle="1" w:styleId="4B547F8F9463442A86D0617670054210">
    <w:name w:val="4B547F8F9463442A86D0617670054210"/>
    <w:rsid w:val="008F3546"/>
  </w:style>
  <w:style w:type="paragraph" w:customStyle="1" w:styleId="6FF50A6971BA47688A9C5338038EA162">
    <w:name w:val="6FF50A6971BA47688A9C5338038EA162"/>
    <w:rsid w:val="008F3546"/>
  </w:style>
  <w:style w:type="paragraph" w:customStyle="1" w:styleId="84743FBB9DB046CABE4627CEE051C8B9">
    <w:name w:val="84743FBB9DB046CABE4627CEE051C8B9"/>
    <w:rsid w:val="008F3546"/>
  </w:style>
  <w:style w:type="paragraph" w:customStyle="1" w:styleId="87EC89D632114001B3CD364C2E92AF86">
    <w:name w:val="87EC89D632114001B3CD364C2E92AF86"/>
    <w:rsid w:val="008F3546"/>
  </w:style>
  <w:style w:type="paragraph" w:customStyle="1" w:styleId="DEA7477A9A4041F78842A3F5E62D959D">
    <w:name w:val="DEA7477A9A4041F78842A3F5E62D959D"/>
    <w:rsid w:val="008F3546"/>
  </w:style>
  <w:style w:type="paragraph" w:customStyle="1" w:styleId="FC1F97DAEBDD45F7B53CA15FCB6FD65C">
    <w:name w:val="FC1F97DAEBDD45F7B53CA15FCB6FD65C"/>
    <w:rsid w:val="008F3546"/>
  </w:style>
  <w:style w:type="paragraph" w:customStyle="1" w:styleId="A871250E7C334D1CB2A2DD4FDDC04EAE">
    <w:name w:val="A871250E7C334D1CB2A2DD4FDDC04EAE"/>
    <w:rsid w:val="008F3546"/>
  </w:style>
  <w:style w:type="paragraph" w:customStyle="1" w:styleId="ADB16A91B25B4B13A5AB3496BFCBE69B">
    <w:name w:val="ADB16A91B25B4B13A5AB3496BFCBE69B"/>
    <w:rsid w:val="008F3546"/>
  </w:style>
  <w:style w:type="paragraph" w:customStyle="1" w:styleId="AF929DF9584347F2AE2383802632AD9F">
    <w:name w:val="AF929DF9584347F2AE2383802632AD9F"/>
    <w:rsid w:val="008F3546"/>
  </w:style>
  <w:style w:type="paragraph" w:customStyle="1" w:styleId="66F497BE61D04DA08281B6C0459D88D6">
    <w:name w:val="66F497BE61D04DA08281B6C0459D88D6"/>
    <w:rsid w:val="008F3546"/>
  </w:style>
  <w:style w:type="paragraph" w:customStyle="1" w:styleId="025E666C1002429289E1CE58DB604530">
    <w:name w:val="025E666C1002429289E1CE58DB604530"/>
    <w:rsid w:val="008F3546"/>
  </w:style>
  <w:style w:type="paragraph" w:customStyle="1" w:styleId="0C3B2DC3957A412F99DC42803273C43B">
    <w:name w:val="0C3B2DC3957A412F99DC42803273C43B"/>
    <w:rsid w:val="008F3546"/>
  </w:style>
  <w:style w:type="paragraph" w:customStyle="1" w:styleId="2F14DE84ADE24A70B35D27E7B01172A9">
    <w:name w:val="2F14DE84ADE24A70B35D27E7B01172A9"/>
    <w:rsid w:val="008F3546"/>
  </w:style>
  <w:style w:type="paragraph" w:customStyle="1" w:styleId="5452585A53454448A56B62420178BBC6">
    <w:name w:val="5452585A53454448A56B62420178BBC6"/>
    <w:rsid w:val="00BA10F6"/>
  </w:style>
  <w:style w:type="paragraph" w:customStyle="1" w:styleId="79D6AA96DE8F4A26AA6B6E2C9E83899E">
    <w:name w:val="79D6AA96DE8F4A26AA6B6E2C9E83899E"/>
    <w:rsid w:val="00BA10F6"/>
  </w:style>
  <w:style w:type="paragraph" w:customStyle="1" w:styleId="BFEC6C6703D042CB8229036C8BA0F0B4">
    <w:name w:val="BFEC6C6703D042CB8229036C8BA0F0B4"/>
    <w:rsid w:val="00BA10F6"/>
  </w:style>
  <w:style w:type="paragraph" w:customStyle="1" w:styleId="A1C9AABD83424406A23FB7763289512C">
    <w:name w:val="A1C9AABD83424406A23FB7763289512C"/>
    <w:rsid w:val="00BA10F6"/>
  </w:style>
  <w:style w:type="paragraph" w:customStyle="1" w:styleId="9AE10FA5626849FAB1B11EE152FDD94C">
    <w:name w:val="9AE10FA5626849FAB1B11EE152FDD94C"/>
    <w:rsid w:val="00BA10F6"/>
  </w:style>
  <w:style w:type="paragraph" w:customStyle="1" w:styleId="4794F96DB5254F0E826B9E0828C19C18">
    <w:name w:val="4794F96DB5254F0E826B9E0828C19C18"/>
    <w:rsid w:val="00BA10F6"/>
  </w:style>
  <w:style w:type="paragraph" w:customStyle="1" w:styleId="7C2594F5F9B542768167B0460081382E">
    <w:name w:val="7C2594F5F9B542768167B0460081382E"/>
    <w:rsid w:val="00BA10F6"/>
  </w:style>
  <w:style w:type="paragraph" w:customStyle="1" w:styleId="E7E8444140954082ABDBF2A7B435A17A">
    <w:name w:val="E7E8444140954082ABDBF2A7B435A17A"/>
    <w:rsid w:val="00BA10F6"/>
  </w:style>
  <w:style w:type="paragraph" w:customStyle="1" w:styleId="0A600C415D7445398102CA0E7CFC777B">
    <w:name w:val="0A600C415D7445398102CA0E7CFC777B"/>
    <w:rsid w:val="003E0989"/>
  </w:style>
  <w:style w:type="paragraph" w:customStyle="1" w:styleId="348EE47DB0B2458E85D6099F0F3AA06F">
    <w:name w:val="348EE47DB0B2458E85D6099F0F3AA06F"/>
    <w:rsid w:val="003E0989"/>
  </w:style>
  <w:style w:type="paragraph" w:customStyle="1" w:styleId="E393CF3EEE044ED5B1949D049A0D7280">
    <w:name w:val="E393CF3EEE044ED5B1949D049A0D7280"/>
    <w:rsid w:val="007E7C13"/>
  </w:style>
  <w:style w:type="paragraph" w:customStyle="1" w:styleId="6C76C006F7BB43EE947A28D49559060D">
    <w:name w:val="6C76C006F7BB43EE947A28D49559060D"/>
    <w:rsid w:val="007E7C13"/>
  </w:style>
  <w:style w:type="paragraph" w:customStyle="1" w:styleId="B976A68D9DF94ADA9C566EEA1B6F9DE2">
    <w:name w:val="B976A68D9DF94ADA9C566EEA1B6F9DE2"/>
    <w:rsid w:val="007E7C13"/>
  </w:style>
  <w:style w:type="paragraph" w:customStyle="1" w:styleId="62018F016C244B2682374807CB1164B7">
    <w:name w:val="62018F016C244B2682374807CB1164B7"/>
    <w:rsid w:val="007E7C13"/>
  </w:style>
  <w:style w:type="paragraph" w:customStyle="1" w:styleId="2950AE16AE53491DA84DC21B7A07E205">
    <w:name w:val="2950AE16AE53491DA84DC21B7A07E205"/>
    <w:rsid w:val="006F7026"/>
  </w:style>
  <w:style w:type="paragraph" w:customStyle="1" w:styleId="8D4688616B45485AA5B9DA859FD63233">
    <w:name w:val="8D4688616B45485AA5B9DA859FD63233"/>
    <w:rsid w:val="006F7026"/>
  </w:style>
  <w:style w:type="paragraph" w:customStyle="1" w:styleId="B68D8E54717A47A9BF254236E572A3C2">
    <w:name w:val="B68D8E54717A47A9BF254236E572A3C2"/>
    <w:rsid w:val="006F7026"/>
  </w:style>
  <w:style w:type="paragraph" w:customStyle="1" w:styleId="85F10EAE1A774255B33196E086BE3185">
    <w:name w:val="85F10EAE1A774255B33196E086BE3185"/>
    <w:rsid w:val="006F7026"/>
  </w:style>
  <w:style w:type="paragraph" w:customStyle="1" w:styleId="C2DCA31A9EF34EE0A8347280398D9803">
    <w:name w:val="C2DCA31A9EF34EE0A8347280398D9803"/>
    <w:rsid w:val="006F7026"/>
  </w:style>
  <w:style w:type="paragraph" w:customStyle="1" w:styleId="829AA22746734056AA2C91E78FF605B8">
    <w:name w:val="829AA22746734056AA2C91E78FF605B8"/>
    <w:rsid w:val="006F7026"/>
  </w:style>
  <w:style w:type="paragraph" w:customStyle="1" w:styleId="3A64363A63554B8EAE0D6792DC7D8F86">
    <w:name w:val="3A64363A63554B8EAE0D6792DC7D8F86"/>
    <w:rsid w:val="00D77F70"/>
  </w:style>
  <w:style w:type="paragraph" w:customStyle="1" w:styleId="18F2103D85B04E5291E6581FB080D445">
    <w:name w:val="18F2103D85B04E5291E6581FB080D445"/>
    <w:rsid w:val="00D77F70"/>
  </w:style>
  <w:style w:type="paragraph" w:customStyle="1" w:styleId="E2C7136D307D43809F5C197A59C6F154">
    <w:name w:val="E2C7136D307D43809F5C197A59C6F154"/>
    <w:rsid w:val="00D77F70"/>
  </w:style>
  <w:style w:type="paragraph" w:customStyle="1" w:styleId="CCE624ACABA3434294746D50F8F17F12">
    <w:name w:val="CCE624ACABA3434294746D50F8F17F12"/>
    <w:rsid w:val="00D77F70"/>
  </w:style>
  <w:style w:type="paragraph" w:customStyle="1" w:styleId="290BE03DC4FF43498665DF5AAB3CB5B6">
    <w:name w:val="290BE03DC4FF43498665DF5AAB3CB5B6"/>
    <w:rsid w:val="00D77F70"/>
  </w:style>
  <w:style w:type="paragraph" w:customStyle="1" w:styleId="8D18C6A39485451195A3FDBF75F2B167">
    <w:name w:val="8D18C6A39485451195A3FDBF75F2B167"/>
    <w:rsid w:val="00D77F70"/>
  </w:style>
  <w:style w:type="paragraph" w:customStyle="1" w:styleId="8B1ADA14F53F48CF95B017A0D0014A3C">
    <w:name w:val="8B1ADA14F53F48CF95B017A0D0014A3C"/>
    <w:rsid w:val="00D77F70"/>
  </w:style>
  <w:style w:type="paragraph" w:customStyle="1" w:styleId="29D4C0E721E94471A3C5B79A5D7D61C7">
    <w:name w:val="29D4C0E721E94471A3C5B79A5D7D61C7"/>
    <w:rsid w:val="00F32CE6"/>
  </w:style>
  <w:style w:type="paragraph" w:customStyle="1" w:styleId="6DA91278C13D46238788728E17C2AA6E">
    <w:name w:val="6DA91278C13D46238788728E17C2AA6E"/>
    <w:rsid w:val="00F32CE6"/>
  </w:style>
  <w:style w:type="paragraph" w:customStyle="1" w:styleId="47E6CF4E92654DAA9CC82B06CDE9D280">
    <w:name w:val="47E6CF4E92654DAA9CC82B06CDE9D280"/>
    <w:rsid w:val="00F32CE6"/>
  </w:style>
  <w:style w:type="paragraph" w:customStyle="1" w:styleId="2ED7F34EF1374A5DB6FDE0B115DF4ECC">
    <w:name w:val="2ED7F34EF1374A5DB6FDE0B115DF4ECC"/>
    <w:rsid w:val="00F32CE6"/>
  </w:style>
  <w:style w:type="paragraph" w:customStyle="1" w:styleId="48865A2D63994EFDBADF0EBE208B7DA0">
    <w:name w:val="48865A2D63994EFDBADF0EBE208B7DA0"/>
    <w:rsid w:val="00F32CE6"/>
  </w:style>
  <w:style w:type="paragraph" w:customStyle="1" w:styleId="740C497C9C274138A48564D1D94BDD38">
    <w:name w:val="740C497C9C274138A48564D1D94BDD38"/>
    <w:rsid w:val="00F32CE6"/>
  </w:style>
  <w:style w:type="paragraph" w:customStyle="1" w:styleId="16431183064C4878BC2A8E2BCEDCA8EB">
    <w:name w:val="16431183064C4878BC2A8E2BCEDCA8EB"/>
    <w:rsid w:val="00F32CE6"/>
  </w:style>
  <w:style w:type="paragraph" w:customStyle="1" w:styleId="9256C88FE75B418D8E30E2FF1F208EBD">
    <w:name w:val="9256C88FE75B418D8E30E2FF1F208EBD"/>
    <w:rsid w:val="00F32CE6"/>
  </w:style>
  <w:style w:type="paragraph" w:customStyle="1" w:styleId="0207E74DAC7A48B18314BD1B001899AF">
    <w:name w:val="0207E74DAC7A48B18314BD1B001899AF"/>
    <w:rsid w:val="00F32CE6"/>
  </w:style>
  <w:style w:type="paragraph" w:customStyle="1" w:styleId="CDA16DDA53B94E10AFF318FF6BC5924C">
    <w:name w:val="CDA16DDA53B94E10AFF318FF6BC5924C"/>
    <w:rsid w:val="00F32CE6"/>
  </w:style>
  <w:style w:type="paragraph" w:customStyle="1" w:styleId="299740A2F4ED41B1A492E582B648CA1F">
    <w:name w:val="299740A2F4ED41B1A492E582B648CA1F"/>
    <w:rsid w:val="00F32CE6"/>
  </w:style>
  <w:style w:type="paragraph" w:customStyle="1" w:styleId="411A6921CF674309893EF2F215F00A19">
    <w:name w:val="411A6921CF674309893EF2F215F00A19"/>
    <w:rsid w:val="00F32CE6"/>
  </w:style>
  <w:style w:type="paragraph" w:customStyle="1" w:styleId="2A250D0D745649DFA6563DE2EB0419F8">
    <w:name w:val="2A250D0D745649DFA6563DE2EB0419F8"/>
    <w:rsid w:val="00F32CE6"/>
  </w:style>
  <w:style w:type="paragraph" w:customStyle="1" w:styleId="3D0FC28A3BAE4C1C82213F309860247A">
    <w:name w:val="3D0FC28A3BAE4C1C82213F309860247A"/>
    <w:rsid w:val="00F32CE6"/>
  </w:style>
  <w:style w:type="paragraph" w:customStyle="1" w:styleId="E7115407BDA048D39421184B63DA82AA">
    <w:name w:val="E7115407BDA048D39421184B63DA82AA"/>
    <w:rsid w:val="00F32CE6"/>
  </w:style>
  <w:style w:type="paragraph" w:customStyle="1" w:styleId="3C882B4E6B9942D586E914D66B9AFE72">
    <w:name w:val="3C882B4E6B9942D586E914D66B9AFE72"/>
    <w:rsid w:val="00F32CE6"/>
  </w:style>
  <w:style w:type="paragraph" w:customStyle="1" w:styleId="C7F5520EF2DD4A638CFE3E19267F7422">
    <w:name w:val="C7F5520EF2DD4A638CFE3E19267F7422"/>
    <w:rsid w:val="00F32CE6"/>
  </w:style>
  <w:style w:type="paragraph" w:customStyle="1" w:styleId="375FAE0BE16E4CB18AD7DF39EC5946E1">
    <w:name w:val="375FAE0BE16E4CB18AD7DF39EC5946E1"/>
    <w:rsid w:val="00F32CE6"/>
  </w:style>
  <w:style w:type="paragraph" w:customStyle="1" w:styleId="9D3433C0742D429AB6FACBAA50EBEFAA">
    <w:name w:val="9D3433C0742D429AB6FACBAA50EBEFAA"/>
    <w:rsid w:val="00F32CE6"/>
  </w:style>
  <w:style w:type="paragraph" w:customStyle="1" w:styleId="ABF9623BF6F04B7187A2665B2A4210AF">
    <w:name w:val="ABF9623BF6F04B7187A2665B2A4210AF"/>
    <w:rsid w:val="00F32CE6"/>
  </w:style>
  <w:style w:type="paragraph" w:customStyle="1" w:styleId="D25A1B861BE94A23B66A85B5DBCE42A6">
    <w:name w:val="D25A1B861BE94A23B66A85B5DBCE42A6"/>
    <w:rsid w:val="00F32CE6"/>
  </w:style>
  <w:style w:type="paragraph" w:customStyle="1" w:styleId="78B4EA20A4F44F3FA19F1BB2B45C9B3D">
    <w:name w:val="78B4EA20A4F44F3FA19F1BB2B45C9B3D"/>
    <w:rsid w:val="00F32CE6"/>
  </w:style>
  <w:style w:type="paragraph" w:customStyle="1" w:styleId="49379703A2A14362B2FB9853355380C1">
    <w:name w:val="49379703A2A14362B2FB9853355380C1"/>
    <w:rsid w:val="00F32CE6"/>
  </w:style>
  <w:style w:type="paragraph" w:customStyle="1" w:styleId="B84951D4B7754D00B01E3761F01EE4A1">
    <w:name w:val="B84951D4B7754D00B01E3761F01EE4A1"/>
    <w:rsid w:val="00F32CE6"/>
  </w:style>
  <w:style w:type="paragraph" w:customStyle="1" w:styleId="F3DB7C9EA8D14AA5B811BE828720DCE1">
    <w:name w:val="F3DB7C9EA8D14AA5B811BE828720DCE1"/>
    <w:rsid w:val="00F32CE6"/>
  </w:style>
  <w:style w:type="paragraph" w:customStyle="1" w:styleId="270F7AC1A8F2457D9A10231FD5F3F0F2">
    <w:name w:val="270F7AC1A8F2457D9A10231FD5F3F0F2"/>
    <w:rsid w:val="00F32CE6"/>
  </w:style>
  <w:style w:type="paragraph" w:customStyle="1" w:styleId="DA415AF844244CAD85ADB6CF90D90075">
    <w:name w:val="DA415AF844244CAD85ADB6CF90D90075"/>
    <w:rsid w:val="00F32CE6"/>
  </w:style>
  <w:style w:type="paragraph" w:customStyle="1" w:styleId="30440181000443719FC776FFF86C770F">
    <w:name w:val="30440181000443719FC776FFF86C770F"/>
    <w:rsid w:val="00F32CE6"/>
  </w:style>
  <w:style w:type="paragraph" w:customStyle="1" w:styleId="14F49579C8274CB1A1F79B9D098E1C02">
    <w:name w:val="14F49579C8274CB1A1F79B9D098E1C02"/>
    <w:rsid w:val="00F32CE6"/>
  </w:style>
  <w:style w:type="paragraph" w:customStyle="1" w:styleId="F4B39E1CDD074341A53990B1CF5F37EA">
    <w:name w:val="F4B39E1CDD074341A53990B1CF5F37EA"/>
    <w:rsid w:val="00F32CE6"/>
  </w:style>
  <w:style w:type="paragraph" w:customStyle="1" w:styleId="E33BBEE6C1804AACA8B896E7570EF569">
    <w:name w:val="E33BBEE6C1804AACA8B896E7570EF569"/>
    <w:rsid w:val="00F32CE6"/>
  </w:style>
  <w:style w:type="paragraph" w:customStyle="1" w:styleId="ED524D4274F74841BA2755CB673DB52B">
    <w:name w:val="ED524D4274F74841BA2755CB673DB52B"/>
    <w:rsid w:val="00F32CE6"/>
  </w:style>
  <w:style w:type="paragraph" w:customStyle="1" w:styleId="BEBF9BA0EE68449492CDBE295CD5ADAF">
    <w:name w:val="BEBF9BA0EE68449492CDBE295CD5ADAF"/>
    <w:rsid w:val="00F32CE6"/>
  </w:style>
  <w:style w:type="paragraph" w:customStyle="1" w:styleId="03A2E366EAAA45D29E682322348381F9">
    <w:name w:val="03A2E366EAAA45D29E682322348381F9"/>
    <w:rsid w:val="00F32CE6"/>
  </w:style>
  <w:style w:type="paragraph" w:customStyle="1" w:styleId="364270DD37254EBB8BCE9CC8C0FA5BA5">
    <w:name w:val="364270DD37254EBB8BCE9CC8C0FA5BA5"/>
    <w:rsid w:val="00F32CE6"/>
  </w:style>
  <w:style w:type="paragraph" w:customStyle="1" w:styleId="37C57A01BDAE4B118AA746EA350F40C0">
    <w:name w:val="37C57A01BDAE4B118AA746EA350F40C0"/>
    <w:rsid w:val="00F32CE6"/>
  </w:style>
  <w:style w:type="paragraph" w:customStyle="1" w:styleId="3E79D52994194251A5B0FAF012EF1FEC">
    <w:name w:val="3E79D52994194251A5B0FAF012EF1FEC"/>
    <w:rsid w:val="00F32CE6"/>
  </w:style>
  <w:style w:type="paragraph" w:customStyle="1" w:styleId="A7C51B96705A46C19FE9320A2CB03BDD">
    <w:name w:val="A7C51B96705A46C19FE9320A2CB03BDD"/>
    <w:rsid w:val="00F32CE6"/>
  </w:style>
  <w:style w:type="paragraph" w:customStyle="1" w:styleId="4663285C32F04D58AF827872361C99B9">
    <w:name w:val="4663285C32F04D58AF827872361C99B9"/>
    <w:rsid w:val="00F32CE6"/>
  </w:style>
  <w:style w:type="paragraph" w:customStyle="1" w:styleId="79A50B0E85794195AD4178028784901F">
    <w:name w:val="79A50B0E85794195AD4178028784901F"/>
    <w:rsid w:val="00F32CE6"/>
  </w:style>
  <w:style w:type="paragraph" w:customStyle="1" w:styleId="8493072ED7DD41DAB57D7D54EE39BB16">
    <w:name w:val="8493072ED7DD41DAB57D7D54EE39BB16"/>
    <w:rsid w:val="00F32CE6"/>
  </w:style>
  <w:style w:type="paragraph" w:customStyle="1" w:styleId="24DF2D81E2364721B29549E9B59601BA">
    <w:name w:val="24DF2D81E2364721B29549E9B59601BA"/>
    <w:rsid w:val="00F32CE6"/>
  </w:style>
  <w:style w:type="paragraph" w:customStyle="1" w:styleId="77D45C6976F34848BBF90D14C9C5E7A8">
    <w:name w:val="77D45C6976F34848BBF90D14C9C5E7A8"/>
    <w:rsid w:val="00F32CE6"/>
  </w:style>
  <w:style w:type="paragraph" w:customStyle="1" w:styleId="CDA8FD707EE140F788AB0C59D5D4D558">
    <w:name w:val="CDA8FD707EE140F788AB0C59D5D4D558"/>
    <w:rsid w:val="00F32CE6"/>
  </w:style>
  <w:style w:type="paragraph" w:customStyle="1" w:styleId="F5E0FD21E1AB40B29F74493B22212E70">
    <w:name w:val="F5E0FD21E1AB40B29F74493B22212E70"/>
    <w:rsid w:val="00F32CE6"/>
  </w:style>
  <w:style w:type="paragraph" w:customStyle="1" w:styleId="D70EF3841B544162836205BEE90930A1">
    <w:name w:val="D70EF3841B544162836205BEE90930A1"/>
    <w:rsid w:val="00F32CE6"/>
  </w:style>
  <w:style w:type="paragraph" w:customStyle="1" w:styleId="3FC82A903D45442B8BC154C60673AB94">
    <w:name w:val="3FC82A903D45442B8BC154C60673AB94"/>
    <w:rsid w:val="00F32CE6"/>
  </w:style>
  <w:style w:type="paragraph" w:customStyle="1" w:styleId="01A7D4BF19464ED9B272146EA7544F78">
    <w:name w:val="01A7D4BF19464ED9B272146EA7544F78"/>
    <w:rsid w:val="00F32CE6"/>
  </w:style>
  <w:style w:type="paragraph" w:customStyle="1" w:styleId="B65E5DB74EBE41DDB410167882686381">
    <w:name w:val="B65E5DB74EBE41DDB410167882686381"/>
    <w:rsid w:val="00F32CE6"/>
  </w:style>
  <w:style w:type="paragraph" w:customStyle="1" w:styleId="62D8D3FDE8A347A3B47D47D5BFB8ED68">
    <w:name w:val="62D8D3FDE8A347A3B47D47D5BFB8ED68"/>
    <w:rsid w:val="00F32CE6"/>
  </w:style>
  <w:style w:type="paragraph" w:customStyle="1" w:styleId="D71899561D64469389C4FE9075544D32">
    <w:name w:val="D71899561D64469389C4FE9075544D32"/>
    <w:rsid w:val="00F32CE6"/>
  </w:style>
  <w:style w:type="paragraph" w:customStyle="1" w:styleId="3C0CFEF9C2EA488A85112D67DC6FF514">
    <w:name w:val="3C0CFEF9C2EA488A85112D67DC6FF514"/>
    <w:rsid w:val="00F32CE6"/>
  </w:style>
  <w:style w:type="paragraph" w:customStyle="1" w:styleId="C8E82C7346BC4FF88961B0BA60552C77">
    <w:name w:val="C8E82C7346BC4FF88961B0BA60552C77"/>
    <w:rsid w:val="00F32CE6"/>
  </w:style>
  <w:style w:type="paragraph" w:customStyle="1" w:styleId="469E33B8724D46C28488D4A70166E8EF">
    <w:name w:val="469E33B8724D46C28488D4A70166E8EF"/>
    <w:rsid w:val="00F32CE6"/>
  </w:style>
  <w:style w:type="paragraph" w:customStyle="1" w:styleId="D1D629DE79DE49E5A57EF7FD3FE865A8">
    <w:name w:val="D1D629DE79DE49E5A57EF7FD3FE865A8"/>
    <w:rsid w:val="00F32CE6"/>
  </w:style>
  <w:style w:type="paragraph" w:customStyle="1" w:styleId="0E2B278262654C8B9E72CB7926A8F6F7">
    <w:name w:val="0E2B278262654C8B9E72CB7926A8F6F7"/>
    <w:rsid w:val="00F32CE6"/>
  </w:style>
  <w:style w:type="paragraph" w:customStyle="1" w:styleId="686933B3491840CA9C6073D95727ED15">
    <w:name w:val="686933B3491840CA9C6073D95727ED15"/>
    <w:rsid w:val="00F32CE6"/>
  </w:style>
  <w:style w:type="paragraph" w:customStyle="1" w:styleId="56CC0C9AC8E44AE38B8C14327171FC0A">
    <w:name w:val="56CC0C9AC8E44AE38B8C14327171FC0A"/>
    <w:rsid w:val="00F32CE6"/>
  </w:style>
  <w:style w:type="paragraph" w:customStyle="1" w:styleId="7576035B88494DFB9045FC6412DC11D0">
    <w:name w:val="7576035B88494DFB9045FC6412DC11D0"/>
    <w:rsid w:val="00F32CE6"/>
  </w:style>
  <w:style w:type="paragraph" w:customStyle="1" w:styleId="B9A3656C9B844FAA8ECF81391B9BCB0F">
    <w:name w:val="B9A3656C9B844FAA8ECF81391B9BCB0F"/>
    <w:rsid w:val="00F32CE6"/>
  </w:style>
  <w:style w:type="paragraph" w:customStyle="1" w:styleId="D0F1DE7462D1402692222594F1153790">
    <w:name w:val="D0F1DE7462D1402692222594F1153790"/>
    <w:rsid w:val="00F32CE6"/>
  </w:style>
  <w:style w:type="paragraph" w:customStyle="1" w:styleId="040DB0F7DDC04BE9906EFF022A104B26">
    <w:name w:val="040DB0F7DDC04BE9906EFF022A104B26"/>
    <w:rsid w:val="00F32CE6"/>
  </w:style>
  <w:style w:type="paragraph" w:customStyle="1" w:styleId="D4078C13E63D4EA491FE6BA44B2FB0C1">
    <w:name w:val="D4078C13E63D4EA491FE6BA44B2FB0C1"/>
    <w:rsid w:val="00F32CE6"/>
  </w:style>
  <w:style w:type="paragraph" w:customStyle="1" w:styleId="E5B77DF99D4B4CDD8094FDE352C9BA83">
    <w:name w:val="E5B77DF99D4B4CDD8094FDE352C9BA83"/>
    <w:rsid w:val="00F32CE6"/>
  </w:style>
  <w:style w:type="paragraph" w:customStyle="1" w:styleId="936DB98FF97F4AADB9C8141CB266271D">
    <w:name w:val="936DB98FF97F4AADB9C8141CB266271D"/>
    <w:rsid w:val="00F32CE6"/>
  </w:style>
  <w:style w:type="paragraph" w:customStyle="1" w:styleId="1A2BE1D3762F41A5A7F1ACA9BC7F12B4">
    <w:name w:val="1A2BE1D3762F41A5A7F1ACA9BC7F12B4"/>
    <w:rsid w:val="00F32CE6"/>
  </w:style>
  <w:style w:type="paragraph" w:customStyle="1" w:styleId="A83F3588D87040ED8E4C959F8143F665">
    <w:name w:val="A83F3588D87040ED8E4C959F8143F665"/>
    <w:rsid w:val="00F32CE6"/>
  </w:style>
  <w:style w:type="paragraph" w:customStyle="1" w:styleId="1F81D081D37F454C965F4ADEEC6DF497">
    <w:name w:val="1F81D081D37F454C965F4ADEEC6DF497"/>
    <w:rsid w:val="00F32CE6"/>
  </w:style>
  <w:style w:type="paragraph" w:customStyle="1" w:styleId="B59A72A663AA43EA82E0B9A04B882335">
    <w:name w:val="B59A72A663AA43EA82E0B9A04B882335"/>
    <w:rsid w:val="00F32CE6"/>
  </w:style>
  <w:style w:type="paragraph" w:customStyle="1" w:styleId="EFBB4741B69941A7B2DE858BAC339EEA">
    <w:name w:val="EFBB4741B69941A7B2DE858BAC339EEA"/>
    <w:rsid w:val="00F32CE6"/>
  </w:style>
  <w:style w:type="paragraph" w:customStyle="1" w:styleId="C854D7DEB0DC421A8EF3C7302ECB8A3B">
    <w:name w:val="C854D7DEB0DC421A8EF3C7302ECB8A3B"/>
    <w:rsid w:val="00F32CE6"/>
  </w:style>
  <w:style w:type="paragraph" w:customStyle="1" w:styleId="28B665DA41614B6CBFC4E509C80D0DE0">
    <w:name w:val="28B665DA41614B6CBFC4E509C80D0DE0"/>
    <w:rsid w:val="00F32CE6"/>
  </w:style>
  <w:style w:type="paragraph" w:customStyle="1" w:styleId="96E03344CB5542F496970C6CFDC6FEB7">
    <w:name w:val="96E03344CB5542F496970C6CFDC6FEB7"/>
    <w:rsid w:val="00F32CE6"/>
  </w:style>
  <w:style w:type="paragraph" w:customStyle="1" w:styleId="3965A5534D1741E5A32BD02CD56F86A0">
    <w:name w:val="3965A5534D1741E5A32BD02CD56F86A0"/>
    <w:rsid w:val="00F32CE6"/>
  </w:style>
  <w:style w:type="paragraph" w:customStyle="1" w:styleId="35D77FE6801A4F41AD806B201B60A544">
    <w:name w:val="35D77FE6801A4F41AD806B201B60A544"/>
    <w:rsid w:val="00F32CE6"/>
  </w:style>
  <w:style w:type="paragraph" w:customStyle="1" w:styleId="31148B50BFE142D8B03D664EB7CEAA39">
    <w:name w:val="31148B50BFE142D8B03D664EB7CEAA39"/>
    <w:rsid w:val="00F32CE6"/>
  </w:style>
  <w:style w:type="paragraph" w:customStyle="1" w:styleId="9D56E0BCF6384410A9A1011218CBDE24">
    <w:name w:val="9D56E0BCF6384410A9A1011218CBDE24"/>
    <w:rsid w:val="00F32CE6"/>
  </w:style>
  <w:style w:type="paragraph" w:customStyle="1" w:styleId="928B2150FE6748A5AAB3C53E4EEF01D4">
    <w:name w:val="928B2150FE6748A5AAB3C53E4EEF01D4"/>
    <w:rsid w:val="00F32CE6"/>
  </w:style>
  <w:style w:type="paragraph" w:customStyle="1" w:styleId="2B5A74861D654E97A92EC5344E7A3B9B">
    <w:name w:val="2B5A74861D654E97A92EC5344E7A3B9B"/>
    <w:rsid w:val="00F32CE6"/>
  </w:style>
  <w:style w:type="paragraph" w:customStyle="1" w:styleId="FACA6215B0D14211A11F6A3AD710CCCC">
    <w:name w:val="FACA6215B0D14211A11F6A3AD710CCCC"/>
    <w:rsid w:val="00F32CE6"/>
  </w:style>
  <w:style w:type="paragraph" w:customStyle="1" w:styleId="122A21A4B01C4C589B6D57BEF20E3C92">
    <w:name w:val="122A21A4B01C4C589B6D57BEF20E3C92"/>
    <w:rsid w:val="00F32CE6"/>
  </w:style>
  <w:style w:type="paragraph" w:customStyle="1" w:styleId="DDEA34DC2F9B451F96B615103FDF91D1">
    <w:name w:val="DDEA34DC2F9B451F96B615103FDF91D1"/>
    <w:rsid w:val="00F32CE6"/>
  </w:style>
  <w:style w:type="paragraph" w:customStyle="1" w:styleId="5D8E7E438E844945BFD6BAD022F787C3">
    <w:name w:val="5D8E7E438E844945BFD6BAD022F787C3"/>
    <w:rsid w:val="00F32CE6"/>
  </w:style>
  <w:style w:type="paragraph" w:customStyle="1" w:styleId="AE5AFC7AB8F64E2791EE032C6B07F8D2">
    <w:name w:val="AE5AFC7AB8F64E2791EE032C6B07F8D2"/>
    <w:rsid w:val="00F32CE6"/>
  </w:style>
  <w:style w:type="paragraph" w:customStyle="1" w:styleId="22ECC9FC244C42C69E00FA6DC7355309">
    <w:name w:val="22ECC9FC244C42C69E00FA6DC7355309"/>
    <w:rsid w:val="00F32CE6"/>
  </w:style>
  <w:style w:type="paragraph" w:customStyle="1" w:styleId="ABC62CFE2FA0441DB6D5DF4B7C67BA4B">
    <w:name w:val="ABC62CFE2FA0441DB6D5DF4B7C67BA4B"/>
    <w:rsid w:val="00F32CE6"/>
  </w:style>
  <w:style w:type="paragraph" w:customStyle="1" w:styleId="FA5C0A2D12B942F192C259115AF16AE3">
    <w:name w:val="FA5C0A2D12B942F192C259115AF16AE3"/>
    <w:rsid w:val="00F32CE6"/>
  </w:style>
  <w:style w:type="paragraph" w:customStyle="1" w:styleId="411F60E1DF5A4710AAC36A71C0903BFD">
    <w:name w:val="411F60E1DF5A4710AAC36A71C0903BFD"/>
    <w:rsid w:val="00F32CE6"/>
  </w:style>
  <w:style w:type="paragraph" w:customStyle="1" w:styleId="837D506CC360452AB8593858E30DDE9A">
    <w:name w:val="837D506CC360452AB8593858E30DDE9A"/>
    <w:rsid w:val="00F32CE6"/>
  </w:style>
  <w:style w:type="paragraph" w:customStyle="1" w:styleId="8785B5FCE6234FC89261ABEE39027E69">
    <w:name w:val="8785B5FCE6234FC89261ABEE39027E69"/>
    <w:rsid w:val="00F32CE6"/>
  </w:style>
  <w:style w:type="paragraph" w:customStyle="1" w:styleId="4DC5AF2D95B943B9AADEFE92E8AC1C1C">
    <w:name w:val="4DC5AF2D95B943B9AADEFE92E8AC1C1C"/>
    <w:rsid w:val="00F32CE6"/>
  </w:style>
  <w:style w:type="paragraph" w:customStyle="1" w:styleId="93D3D1EE47CF422FA6B5B202E3C1CA8F">
    <w:name w:val="93D3D1EE47CF422FA6B5B202E3C1CA8F"/>
    <w:rsid w:val="00F32CE6"/>
  </w:style>
  <w:style w:type="paragraph" w:customStyle="1" w:styleId="20AAA141A2E84DF38239681CE437E46D">
    <w:name w:val="20AAA141A2E84DF38239681CE437E46D"/>
    <w:rsid w:val="00F32CE6"/>
  </w:style>
  <w:style w:type="paragraph" w:customStyle="1" w:styleId="F29CB9C5EF7C45BD8D94A5B0129CD679">
    <w:name w:val="F29CB9C5EF7C45BD8D94A5B0129CD679"/>
    <w:rsid w:val="00F32CE6"/>
  </w:style>
  <w:style w:type="paragraph" w:customStyle="1" w:styleId="0CF38D3B2AC9427BA7496DDEF48E56C4">
    <w:name w:val="0CF38D3B2AC9427BA7496DDEF48E56C4"/>
    <w:rsid w:val="00F32CE6"/>
  </w:style>
  <w:style w:type="paragraph" w:customStyle="1" w:styleId="2BF2C18D4C1947E4B9C7C575DEF3FE88">
    <w:name w:val="2BF2C18D4C1947E4B9C7C575DEF3FE88"/>
    <w:rsid w:val="00F32CE6"/>
  </w:style>
  <w:style w:type="paragraph" w:customStyle="1" w:styleId="05B7938F3FA54B4ABA2957C9917BF557">
    <w:name w:val="05B7938F3FA54B4ABA2957C9917BF557"/>
    <w:rsid w:val="00F32CE6"/>
  </w:style>
  <w:style w:type="paragraph" w:customStyle="1" w:styleId="F7FBED5B7AF845FDB8CF579C0FF36365">
    <w:name w:val="F7FBED5B7AF845FDB8CF579C0FF36365"/>
    <w:rsid w:val="00FF6116"/>
  </w:style>
  <w:style w:type="paragraph" w:customStyle="1" w:styleId="D263BA5BB8144AF9A47A616883EA136E">
    <w:name w:val="D263BA5BB8144AF9A47A616883EA136E"/>
    <w:rsid w:val="00FF6116"/>
  </w:style>
  <w:style w:type="paragraph" w:customStyle="1" w:styleId="E22116E0BB1C4822B26F774E530604C0">
    <w:name w:val="E22116E0BB1C4822B26F774E530604C0"/>
    <w:rsid w:val="001327E2"/>
  </w:style>
  <w:style w:type="paragraph" w:customStyle="1" w:styleId="421D55031D3F496C8A99F57EDE274560">
    <w:name w:val="421D55031D3F496C8A99F57EDE274560"/>
    <w:rsid w:val="001327E2"/>
  </w:style>
  <w:style w:type="paragraph" w:customStyle="1" w:styleId="902119167C914746B7C3D268DC313671">
    <w:name w:val="902119167C914746B7C3D268DC313671"/>
    <w:rsid w:val="001327E2"/>
  </w:style>
  <w:style w:type="paragraph" w:customStyle="1" w:styleId="286D3B57E0D54CFFA3EE94A90A3EF9B8">
    <w:name w:val="286D3B57E0D54CFFA3EE94A90A3EF9B8"/>
    <w:rsid w:val="001327E2"/>
  </w:style>
  <w:style w:type="paragraph" w:customStyle="1" w:styleId="8DB6056C609B4D0C96E3A9F3E8881E37">
    <w:name w:val="8DB6056C609B4D0C96E3A9F3E8881E37"/>
    <w:rsid w:val="001327E2"/>
  </w:style>
  <w:style w:type="paragraph" w:customStyle="1" w:styleId="CE0EAF88C87A4862A4F6619F545EA316">
    <w:name w:val="CE0EAF88C87A4862A4F6619F545EA316"/>
    <w:rsid w:val="001327E2"/>
  </w:style>
  <w:style w:type="paragraph" w:customStyle="1" w:styleId="9332DB8506464034A76FF24A07875166">
    <w:name w:val="9332DB8506464034A76FF24A07875166"/>
    <w:rsid w:val="001327E2"/>
  </w:style>
  <w:style w:type="paragraph" w:customStyle="1" w:styleId="5199BD1D89514DA99CCDC168B504E9D9">
    <w:name w:val="5199BD1D89514DA99CCDC168B504E9D9"/>
    <w:rsid w:val="001327E2"/>
  </w:style>
  <w:style w:type="paragraph" w:customStyle="1" w:styleId="A287F079F9484B19AD62DC94CBCA324A">
    <w:name w:val="A287F079F9484B19AD62DC94CBCA324A"/>
    <w:rsid w:val="001327E2"/>
  </w:style>
  <w:style w:type="paragraph" w:customStyle="1" w:styleId="BBDAAD9C3EF7424DB400C14B51522839">
    <w:name w:val="BBDAAD9C3EF7424DB400C14B51522839"/>
    <w:rsid w:val="001327E2"/>
  </w:style>
  <w:style w:type="paragraph" w:customStyle="1" w:styleId="B666E8A505094D4FB6F7A79BC15B4367">
    <w:name w:val="B666E8A505094D4FB6F7A79BC15B4367"/>
    <w:rsid w:val="001327E2"/>
  </w:style>
  <w:style w:type="paragraph" w:customStyle="1" w:styleId="519091F683A84C76A6638EDAF1261C6B">
    <w:name w:val="519091F683A84C76A6638EDAF1261C6B"/>
    <w:rsid w:val="00CF2DC5"/>
  </w:style>
  <w:style w:type="paragraph" w:customStyle="1" w:styleId="7B6B08B41C02450E9B509A36897E8478">
    <w:name w:val="7B6B08B41C02450E9B509A36897E8478"/>
    <w:rsid w:val="00CF2DC5"/>
  </w:style>
  <w:style w:type="paragraph" w:customStyle="1" w:styleId="6C26F5B554064E6FA3C74C25C11DFB5F">
    <w:name w:val="6C26F5B554064E6FA3C74C25C11DFB5F"/>
    <w:rsid w:val="00CF2DC5"/>
  </w:style>
  <w:style w:type="paragraph" w:customStyle="1" w:styleId="0D8F7F29F09E46178D798332ABD074AB">
    <w:name w:val="0D8F7F29F09E46178D798332ABD074AB"/>
    <w:rsid w:val="00CF2DC5"/>
  </w:style>
  <w:style w:type="paragraph" w:customStyle="1" w:styleId="CD4BC111D0344BFCB536353AB2B8678C">
    <w:name w:val="CD4BC111D0344BFCB536353AB2B8678C"/>
    <w:rsid w:val="00CF2DC5"/>
  </w:style>
  <w:style w:type="paragraph" w:customStyle="1" w:styleId="DCC0DFFA2C31480A9AACCF9C709B7C1F">
    <w:name w:val="DCC0DFFA2C31480A9AACCF9C709B7C1F"/>
    <w:rsid w:val="00CF2DC5"/>
  </w:style>
  <w:style w:type="paragraph" w:customStyle="1" w:styleId="F019127F1DC3404598F29D309C6D5F22">
    <w:name w:val="F019127F1DC3404598F29D309C6D5F22"/>
    <w:rsid w:val="00CF2DC5"/>
  </w:style>
  <w:style w:type="paragraph" w:customStyle="1" w:styleId="E6DB2E75A3634051ADCDDC581FC2FADA">
    <w:name w:val="E6DB2E75A3634051ADCDDC581FC2FADA"/>
    <w:rsid w:val="00CF2DC5"/>
  </w:style>
  <w:style w:type="paragraph" w:customStyle="1" w:styleId="5BBC6681DD554D3EAA91F9FAF2324A06">
    <w:name w:val="5BBC6681DD554D3EAA91F9FAF2324A06"/>
    <w:rsid w:val="00CF2DC5"/>
  </w:style>
  <w:style w:type="paragraph" w:customStyle="1" w:styleId="18DB55C077EE4335BE6AAE5EBDB130E2">
    <w:name w:val="18DB55C077EE4335BE6AAE5EBDB130E2"/>
    <w:rsid w:val="00CF2DC5"/>
  </w:style>
  <w:style w:type="paragraph" w:customStyle="1" w:styleId="3AB158F785B74803A23335D74DA76A3C">
    <w:name w:val="3AB158F785B74803A23335D74DA76A3C"/>
    <w:rsid w:val="00CF2DC5"/>
  </w:style>
  <w:style w:type="paragraph" w:customStyle="1" w:styleId="1E87621CE9BF4E44B637DA72085C2509">
    <w:name w:val="1E87621CE9BF4E44B637DA72085C2509"/>
    <w:rsid w:val="00CF2DC5"/>
  </w:style>
  <w:style w:type="paragraph" w:customStyle="1" w:styleId="F824F8C573E74A69A2E930F44DBA549B">
    <w:name w:val="F824F8C573E74A69A2E930F44DBA549B"/>
    <w:rsid w:val="00CF2DC5"/>
  </w:style>
  <w:style w:type="paragraph" w:customStyle="1" w:styleId="71B618AB045F4E50A4B668049ADFAFF5">
    <w:name w:val="71B618AB045F4E50A4B668049ADFAFF5"/>
    <w:rsid w:val="00CF2DC5"/>
  </w:style>
  <w:style w:type="paragraph" w:customStyle="1" w:styleId="443522691A3D427BB5845BF9104405A8">
    <w:name w:val="443522691A3D427BB5845BF9104405A8"/>
    <w:rsid w:val="00CF2DC5"/>
  </w:style>
  <w:style w:type="paragraph" w:customStyle="1" w:styleId="AFF4CDD0CDB84882804C8FF3F31A154A">
    <w:name w:val="AFF4CDD0CDB84882804C8FF3F31A154A"/>
    <w:rsid w:val="00CF2DC5"/>
  </w:style>
  <w:style w:type="paragraph" w:customStyle="1" w:styleId="20BDBA7D817C4872B5DAE9534BA68B1F">
    <w:name w:val="20BDBA7D817C4872B5DAE9534BA68B1F"/>
    <w:rsid w:val="00CF2DC5"/>
  </w:style>
  <w:style w:type="paragraph" w:customStyle="1" w:styleId="BF3F9CDB8A1F46D48000397CEAEA80CA">
    <w:name w:val="BF3F9CDB8A1F46D48000397CEAEA80CA"/>
    <w:rsid w:val="00CF2DC5"/>
  </w:style>
  <w:style w:type="paragraph" w:customStyle="1" w:styleId="7673FF7D259E40558A702434A5301979">
    <w:name w:val="7673FF7D259E40558A702434A5301979"/>
    <w:rsid w:val="00CF2DC5"/>
  </w:style>
  <w:style w:type="paragraph" w:customStyle="1" w:styleId="E47F0528D41A49119A0EEE3ED5BCBFA6">
    <w:name w:val="E47F0528D41A49119A0EEE3ED5BCBFA6"/>
    <w:rsid w:val="00CF2DC5"/>
  </w:style>
  <w:style w:type="paragraph" w:customStyle="1" w:styleId="191E581FBD8948CCB03345E8EEBB9B1B">
    <w:name w:val="191E581FBD8948CCB03345E8EEBB9B1B"/>
    <w:rsid w:val="00CF2DC5"/>
  </w:style>
  <w:style w:type="paragraph" w:customStyle="1" w:styleId="F96A2BF6E62E472BAE7A4858C650F260">
    <w:name w:val="F96A2BF6E62E472BAE7A4858C650F260"/>
    <w:rsid w:val="00CF2DC5"/>
  </w:style>
  <w:style w:type="paragraph" w:customStyle="1" w:styleId="25B572A3308549D38B1E4B3E13C1ECD4">
    <w:name w:val="25B572A3308549D38B1E4B3E13C1ECD4"/>
    <w:rsid w:val="00CF2DC5"/>
  </w:style>
  <w:style w:type="paragraph" w:customStyle="1" w:styleId="E86ECF8EC58E480BA0A8A9B67D6786CE">
    <w:name w:val="E86ECF8EC58E480BA0A8A9B67D6786CE"/>
    <w:rsid w:val="00CF2DC5"/>
  </w:style>
  <w:style w:type="paragraph" w:customStyle="1" w:styleId="6227B587BD2D44119A5894C98824690E">
    <w:name w:val="6227B587BD2D44119A5894C98824690E"/>
    <w:rsid w:val="00CF2DC5"/>
  </w:style>
  <w:style w:type="paragraph" w:customStyle="1" w:styleId="09CC6DC26D854B3B93883E8B0B5792A5">
    <w:name w:val="09CC6DC26D854B3B93883E8B0B5792A5"/>
    <w:rsid w:val="00CF2DC5"/>
  </w:style>
  <w:style w:type="paragraph" w:customStyle="1" w:styleId="F1F506A9936547E08AE81BD6BB01F233">
    <w:name w:val="F1F506A9936547E08AE81BD6BB01F233"/>
    <w:rsid w:val="00CF2DC5"/>
  </w:style>
  <w:style w:type="paragraph" w:customStyle="1" w:styleId="B0FDC8A01B00429E986F5A464D1BB195">
    <w:name w:val="B0FDC8A01B00429E986F5A464D1BB195"/>
    <w:rsid w:val="00CF2DC5"/>
  </w:style>
  <w:style w:type="paragraph" w:customStyle="1" w:styleId="8FCEC16CC2CF495186709003106FC62F">
    <w:name w:val="8FCEC16CC2CF495186709003106FC62F"/>
    <w:rsid w:val="00CF2DC5"/>
  </w:style>
  <w:style w:type="paragraph" w:customStyle="1" w:styleId="0152B9B03E2D4614A07E3C964100100A">
    <w:name w:val="0152B9B03E2D4614A07E3C964100100A"/>
    <w:rsid w:val="00CF2DC5"/>
  </w:style>
  <w:style w:type="paragraph" w:customStyle="1" w:styleId="474CB7E6BAD5415AB06FC62976AC5C60">
    <w:name w:val="474CB7E6BAD5415AB06FC62976AC5C60"/>
    <w:rsid w:val="00CF2DC5"/>
  </w:style>
  <w:style w:type="paragraph" w:customStyle="1" w:styleId="90E7BDAA3FC44402995E41F15B7B7630">
    <w:name w:val="90E7BDAA3FC44402995E41F15B7B7630"/>
    <w:rsid w:val="00CF2DC5"/>
  </w:style>
  <w:style w:type="paragraph" w:customStyle="1" w:styleId="F2F302372CC0446DA64B696A21A386A9">
    <w:name w:val="F2F302372CC0446DA64B696A21A386A9"/>
    <w:rsid w:val="00CF2DC5"/>
  </w:style>
  <w:style w:type="paragraph" w:customStyle="1" w:styleId="1855FFF063EB4E30AF0F6AFC1CEED173">
    <w:name w:val="1855FFF063EB4E30AF0F6AFC1CEED173"/>
    <w:rsid w:val="00CF2DC5"/>
  </w:style>
  <w:style w:type="paragraph" w:customStyle="1" w:styleId="6B6B0B532FBE4342A98DF58613AE9431">
    <w:name w:val="6B6B0B532FBE4342A98DF58613AE9431"/>
    <w:rsid w:val="00CF2DC5"/>
  </w:style>
  <w:style w:type="paragraph" w:customStyle="1" w:styleId="BD9BECAB87EE43F9A329081A4132628C">
    <w:name w:val="BD9BECAB87EE43F9A329081A4132628C"/>
    <w:rsid w:val="00CF2DC5"/>
  </w:style>
  <w:style w:type="paragraph" w:customStyle="1" w:styleId="EBFE13CD6904463798C5ABC3E7FEBE4A">
    <w:name w:val="EBFE13CD6904463798C5ABC3E7FEBE4A"/>
    <w:rsid w:val="00CF2DC5"/>
  </w:style>
  <w:style w:type="paragraph" w:customStyle="1" w:styleId="D8EA2FD8D0124C2298E2CB70D6EF2CFE">
    <w:name w:val="D8EA2FD8D0124C2298E2CB70D6EF2CFE"/>
    <w:rsid w:val="00CF2DC5"/>
  </w:style>
  <w:style w:type="paragraph" w:customStyle="1" w:styleId="B261792B754D4A69BD60301ACEA62E9C">
    <w:name w:val="B261792B754D4A69BD60301ACEA62E9C"/>
    <w:rsid w:val="00CF2DC5"/>
  </w:style>
  <w:style w:type="paragraph" w:customStyle="1" w:styleId="444B3EC2D223463EAAA7BBBC9A45CD99">
    <w:name w:val="444B3EC2D223463EAAA7BBBC9A45CD99"/>
    <w:rsid w:val="00CF2DC5"/>
  </w:style>
  <w:style w:type="paragraph" w:customStyle="1" w:styleId="1733784432F444FA880E1E8C16AA6464">
    <w:name w:val="1733784432F444FA880E1E8C16AA6464"/>
    <w:rsid w:val="00CF2DC5"/>
  </w:style>
  <w:style w:type="paragraph" w:customStyle="1" w:styleId="CF556B0F3A0D4539BBAA5A4796F86899">
    <w:name w:val="CF556B0F3A0D4539BBAA5A4796F86899"/>
    <w:rsid w:val="00CF2DC5"/>
  </w:style>
  <w:style w:type="paragraph" w:customStyle="1" w:styleId="39B940832A884887852C6E1ECA5711CC">
    <w:name w:val="39B940832A884887852C6E1ECA5711CC"/>
    <w:rsid w:val="00CF2DC5"/>
  </w:style>
  <w:style w:type="paragraph" w:customStyle="1" w:styleId="E76E13974CA048A4AA27BCCBCCD0CFAE">
    <w:name w:val="E76E13974CA048A4AA27BCCBCCD0CFAE"/>
    <w:rsid w:val="00CF2DC5"/>
  </w:style>
  <w:style w:type="paragraph" w:customStyle="1" w:styleId="DC558CBFED1D438783C012F10704A852">
    <w:name w:val="DC558CBFED1D438783C012F10704A852"/>
    <w:rsid w:val="00CF2DC5"/>
  </w:style>
  <w:style w:type="paragraph" w:customStyle="1" w:styleId="783E1C7790B34F46B592C4DA2CDE4C18">
    <w:name w:val="783E1C7790B34F46B592C4DA2CDE4C18"/>
    <w:rsid w:val="00CF2DC5"/>
  </w:style>
  <w:style w:type="paragraph" w:customStyle="1" w:styleId="7E088FA93D114948969D8BB0CD348CCC">
    <w:name w:val="7E088FA93D114948969D8BB0CD348CCC"/>
    <w:rsid w:val="00CF2DC5"/>
  </w:style>
  <w:style w:type="paragraph" w:customStyle="1" w:styleId="30AB0E79CDCF4387B7B9DFB77C34AD03">
    <w:name w:val="30AB0E79CDCF4387B7B9DFB77C34AD03"/>
    <w:rsid w:val="00CF2DC5"/>
  </w:style>
  <w:style w:type="paragraph" w:customStyle="1" w:styleId="4DD50C3DDE5F405CB3FA71A95346DB91">
    <w:name w:val="4DD50C3DDE5F405CB3FA71A95346DB91"/>
    <w:rsid w:val="00CF2DC5"/>
  </w:style>
  <w:style w:type="paragraph" w:customStyle="1" w:styleId="349054F03F0B49139E39E864FC074D33">
    <w:name w:val="349054F03F0B49139E39E864FC074D33"/>
    <w:rsid w:val="00CF2DC5"/>
  </w:style>
  <w:style w:type="paragraph" w:customStyle="1" w:styleId="7AD6738CE4914ED3AF80DC0173638DD8">
    <w:name w:val="7AD6738CE4914ED3AF80DC0173638DD8"/>
    <w:rsid w:val="00CF2DC5"/>
  </w:style>
  <w:style w:type="paragraph" w:customStyle="1" w:styleId="6CF39E1CAB164498B33BEDD0D7AA8773">
    <w:name w:val="6CF39E1CAB164498B33BEDD0D7AA8773"/>
    <w:rsid w:val="00CF2DC5"/>
  </w:style>
  <w:style w:type="paragraph" w:customStyle="1" w:styleId="D089C4E0A9BB4552B9151198B3B30383">
    <w:name w:val="D089C4E0A9BB4552B9151198B3B30383"/>
    <w:rsid w:val="00CF2DC5"/>
  </w:style>
  <w:style w:type="paragraph" w:customStyle="1" w:styleId="D2F37360F3134FEBB1845F3E6F1B70EF">
    <w:name w:val="D2F37360F3134FEBB1845F3E6F1B70EF"/>
    <w:rsid w:val="00CF2DC5"/>
  </w:style>
  <w:style w:type="paragraph" w:customStyle="1" w:styleId="A7A96EF8EAF4467BA508FD71DCC083E8">
    <w:name w:val="A7A96EF8EAF4467BA508FD71DCC083E8"/>
    <w:rsid w:val="00CF2DC5"/>
  </w:style>
  <w:style w:type="paragraph" w:customStyle="1" w:styleId="A78CDFD3DB644447A052006C05D6AE07">
    <w:name w:val="A78CDFD3DB644447A052006C05D6AE07"/>
    <w:rsid w:val="00423AF1"/>
  </w:style>
  <w:style w:type="paragraph" w:customStyle="1" w:styleId="B8DE5619124047E6A92FE7A4A684603D">
    <w:name w:val="B8DE5619124047E6A92FE7A4A684603D"/>
    <w:rsid w:val="00423AF1"/>
  </w:style>
  <w:style w:type="paragraph" w:customStyle="1" w:styleId="ADEE9D08A74943C5B166658E0800D6E9">
    <w:name w:val="ADEE9D08A74943C5B166658E0800D6E9"/>
    <w:rsid w:val="00423AF1"/>
  </w:style>
  <w:style w:type="paragraph" w:customStyle="1" w:styleId="E64A8163C5234BF893FFACD9BBFFE307">
    <w:name w:val="E64A8163C5234BF893FFACD9BBFFE307"/>
    <w:rsid w:val="00423AF1"/>
  </w:style>
  <w:style w:type="paragraph" w:customStyle="1" w:styleId="848DB66ACECD4932BA8A4876D78265D3">
    <w:name w:val="848DB66ACECD4932BA8A4876D78265D3"/>
    <w:rsid w:val="00423AF1"/>
  </w:style>
  <w:style w:type="paragraph" w:customStyle="1" w:styleId="B3BE8951A7164CC4B2AA7BAD365065C2">
    <w:name w:val="B3BE8951A7164CC4B2AA7BAD365065C2"/>
    <w:rsid w:val="00423AF1"/>
  </w:style>
  <w:style w:type="paragraph" w:customStyle="1" w:styleId="33F0F9E8427B4E40A94E87D0C5891763">
    <w:name w:val="33F0F9E8427B4E40A94E87D0C5891763"/>
    <w:rsid w:val="00423AF1"/>
  </w:style>
  <w:style w:type="paragraph" w:customStyle="1" w:styleId="FBFA668EBB0148EF92019F968332E9AD">
    <w:name w:val="FBFA668EBB0148EF92019F968332E9AD"/>
    <w:rsid w:val="00423AF1"/>
  </w:style>
  <w:style w:type="paragraph" w:customStyle="1" w:styleId="6BDC5F1204134D13B8DB646B4E15FD60">
    <w:name w:val="6BDC5F1204134D13B8DB646B4E15FD60"/>
    <w:rsid w:val="00423AF1"/>
  </w:style>
  <w:style w:type="paragraph" w:customStyle="1" w:styleId="E018C6052FCF416EA320F9665EE47E21">
    <w:name w:val="E018C6052FCF416EA320F9665EE47E21"/>
    <w:rsid w:val="00423AF1"/>
  </w:style>
  <w:style w:type="paragraph" w:customStyle="1" w:styleId="962F5B03697941FC95A02EF483BD4807">
    <w:name w:val="962F5B03697941FC95A02EF483BD4807"/>
    <w:rsid w:val="00423AF1"/>
  </w:style>
  <w:style w:type="paragraph" w:customStyle="1" w:styleId="C7D2F4647FDF4EBAA90202649ABDFA5D">
    <w:name w:val="C7D2F4647FDF4EBAA90202649ABDFA5D"/>
    <w:rsid w:val="00423AF1"/>
  </w:style>
  <w:style w:type="paragraph" w:customStyle="1" w:styleId="FB3356947B5A43F9A831CFD43D0D3A64">
    <w:name w:val="FB3356947B5A43F9A831CFD43D0D3A64"/>
    <w:rsid w:val="00423AF1"/>
  </w:style>
  <w:style w:type="paragraph" w:customStyle="1" w:styleId="F59AFCC95C534EDF941CD9EE5A096063">
    <w:name w:val="F59AFCC95C534EDF941CD9EE5A096063"/>
    <w:rsid w:val="00423AF1"/>
  </w:style>
  <w:style w:type="paragraph" w:customStyle="1" w:styleId="F056FE8881234059ADA8542BFE4AB4B0">
    <w:name w:val="F056FE8881234059ADA8542BFE4AB4B0"/>
    <w:rsid w:val="00423AF1"/>
  </w:style>
  <w:style w:type="paragraph" w:customStyle="1" w:styleId="703FDCF8C1CC441285D06323F758835E">
    <w:name w:val="703FDCF8C1CC441285D06323F758835E"/>
    <w:rsid w:val="00423AF1"/>
  </w:style>
  <w:style w:type="paragraph" w:customStyle="1" w:styleId="047BE816A6C8469588B8B141D3402ADC">
    <w:name w:val="047BE816A6C8469588B8B141D3402ADC"/>
    <w:rsid w:val="00423AF1"/>
  </w:style>
  <w:style w:type="paragraph" w:customStyle="1" w:styleId="B82ECD8D7EE445A289AD942C91BCA0FC">
    <w:name w:val="B82ECD8D7EE445A289AD942C91BCA0FC"/>
    <w:rsid w:val="00423AF1"/>
  </w:style>
  <w:style w:type="paragraph" w:customStyle="1" w:styleId="3A321EBB0E0B4F908FD41D2EFA9E072E">
    <w:name w:val="3A321EBB0E0B4F908FD41D2EFA9E072E"/>
    <w:rsid w:val="00423AF1"/>
  </w:style>
  <w:style w:type="paragraph" w:customStyle="1" w:styleId="282995E5C44747CC85D10AA87F89F1EA">
    <w:name w:val="282995E5C44747CC85D10AA87F89F1EA"/>
    <w:rsid w:val="007F0D9E"/>
  </w:style>
  <w:style w:type="paragraph" w:customStyle="1" w:styleId="41DED4F0495942EDAA71D99D2EE07880">
    <w:name w:val="41DED4F0495942EDAA71D99D2EE07880"/>
    <w:rsid w:val="007F0D9E"/>
  </w:style>
  <w:style w:type="paragraph" w:customStyle="1" w:styleId="D4D91B3BA85441A1A31CC09F54F81BA1">
    <w:name w:val="D4D91B3BA85441A1A31CC09F54F81BA1"/>
    <w:rsid w:val="007F0D9E"/>
  </w:style>
  <w:style w:type="paragraph" w:customStyle="1" w:styleId="DE5E89BD4CF74C3F99F7B8BAFFDCC205">
    <w:name w:val="DE5E89BD4CF74C3F99F7B8BAFFDCC205"/>
    <w:rsid w:val="007F0D9E"/>
  </w:style>
  <w:style w:type="paragraph" w:customStyle="1" w:styleId="1742A21E9010465DA04B07200126FA0A">
    <w:name w:val="1742A21E9010465DA04B07200126FA0A"/>
    <w:rsid w:val="007F0D9E"/>
  </w:style>
  <w:style w:type="paragraph" w:customStyle="1" w:styleId="D79B6DFD01E74204B069131527846DBE">
    <w:name w:val="D79B6DFD01E74204B069131527846DBE"/>
    <w:rsid w:val="007F0D9E"/>
  </w:style>
  <w:style w:type="paragraph" w:customStyle="1" w:styleId="38849A1C907A40CD9AD81BA952996974">
    <w:name w:val="38849A1C907A40CD9AD81BA952996974"/>
    <w:rsid w:val="007F0D9E"/>
  </w:style>
  <w:style w:type="paragraph" w:customStyle="1" w:styleId="D8F9C7A1D8E346ADBA4FF95BDB42E14D">
    <w:name w:val="D8F9C7A1D8E346ADBA4FF95BDB42E14D"/>
    <w:rsid w:val="007F0D9E"/>
  </w:style>
  <w:style w:type="paragraph" w:customStyle="1" w:styleId="9AF83F57B94549ADA68E46F1BF781AE5">
    <w:name w:val="9AF83F57B94549ADA68E46F1BF781AE5"/>
    <w:rsid w:val="007F0D9E"/>
  </w:style>
  <w:style w:type="paragraph" w:customStyle="1" w:styleId="43055F062D834526A96115F8ED15D931">
    <w:name w:val="43055F062D834526A96115F8ED15D931"/>
    <w:rsid w:val="007F0D9E"/>
  </w:style>
  <w:style w:type="paragraph" w:customStyle="1" w:styleId="C415B312D1F44494892A70455782D34B">
    <w:name w:val="C415B312D1F44494892A70455782D34B"/>
    <w:rsid w:val="007F0D9E"/>
  </w:style>
  <w:style w:type="paragraph" w:customStyle="1" w:styleId="7368A630099D45F48F2BA509C31FC5BF">
    <w:name w:val="7368A630099D45F48F2BA509C31FC5BF"/>
    <w:rsid w:val="007F0D9E"/>
  </w:style>
  <w:style w:type="paragraph" w:customStyle="1" w:styleId="A44E59DB0C184195A762CF0DB6B73210">
    <w:name w:val="A44E59DB0C184195A762CF0DB6B73210"/>
    <w:rsid w:val="007F0D9E"/>
  </w:style>
  <w:style w:type="paragraph" w:customStyle="1" w:styleId="03DCC70E328D40E39C968591ABF8948F">
    <w:name w:val="03DCC70E328D40E39C968591ABF8948F"/>
    <w:rsid w:val="007F0D9E"/>
  </w:style>
  <w:style w:type="paragraph" w:customStyle="1" w:styleId="B011EDB60B6340579276B977B97D8C8F">
    <w:name w:val="B011EDB60B6340579276B977B97D8C8F"/>
    <w:rsid w:val="007F0D9E"/>
  </w:style>
  <w:style w:type="paragraph" w:customStyle="1" w:styleId="EF9032A3F2A9491797AD012ED1F5E7D2">
    <w:name w:val="EF9032A3F2A9491797AD012ED1F5E7D2"/>
    <w:rsid w:val="007F0D9E"/>
  </w:style>
  <w:style w:type="paragraph" w:customStyle="1" w:styleId="470B88CEB2B840459188A823C832BB4E">
    <w:name w:val="470B88CEB2B840459188A823C832BB4E"/>
    <w:rsid w:val="007F0D9E"/>
  </w:style>
  <w:style w:type="paragraph" w:customStyle="1" w:styleId="D66D6BA41C3E4F1988E2CC7572F6DC12">
    <w:name w:val="D66D6BA41C3E4F1988E2CC7572F6DC12"/>
    <w:rsid w:val="007F0D9E"/>
  </w:style>
  <w:style w:type="paragraph" w:customStyle="1" w:styleId="01DA22D31AF744ECBC1D0EBFCC831617">
    <w:name w:val="01DA22D31AF744ECBC1D0EBFCC831617"/>
    <w:rsid w:val="007F0D9E"/>
  </w:style>
  <w:style w:type="paragraph" w:customStyle="1" w:styleId="2BFCBC1E7CA24CFAA9938F7EC3D70BAF">
    <w:name w:val="2BFCBC1E7CA24CFAA9938F7EC3D70BAF"/>
    <w:rsid w:val="007F0D9E"/>
  </w:style>
  <w:style w:type="paragraph" w:customStyle="1" w:styleId="0318DEBAB6F646F3A52BAB1CEF363BD0">
    <w:name w:val="0318DEBAB6F646F3A52BAB1CEF363BD0"/>
    <w:rsid w:val="007F0D9E"/>
  </w:style>
  <w:style w:type="paragraph" w:customStyle="1" w:styleId="4EC68B55FEDF4A618DA688943F6D0C5C">
    <w:name w:val="4EC68B55FEDF4A618DA688943F6D0C5C"/>
    <w:rsid w:val="007F0D9E"/>
  </w:style>
  <w:style w:type="paragraph" w:customStyle="1" w:styleId="7C6BA33332AC4815BB08C83F967332A6">
    <w:name w:val="7C6BA33332AC4815BB08C83F967332A6"/>
    <w:rsid w:val="007F0D9E"/>
  </w:style>
  <w:style w:type="paragraph" w:customStyle="1" w:styleId="580F7F409F0C486AA81BF3952A684F59">
    <w:name w:val="580F7F409F0C486AA81BF3952A684F59"/>
    <w:rsid w:val="007F0D9E"/>
  </w:style>
  <w:style w:type="paragraph" w:customStyle="1" w:styleId="9511C89F34C947EC892B576CD0C2BD99">
    <w:name w:val="9511C89F34C947EC892B576CD0C2BD99"/>
    <w:rsid w:val="007F0D9E"/>
  </w:style>
  <w:style w:type="paragraph" w:customStyle="1" w:styleId="4E42447EF2594915A6826FEA51DB7716">
    <w:name w:val="4E42447EF2594915A6826FEA51DB7716"/>
    <w:rsid w:val="007F0D9E"/>
  </w:style>
  <w:style w:type="paragraph" w:customStyle="1" w:styleId="5D83AFF7B861427FABE42D9C9954D2B8">
    <w:name w:val="5D83AFF7B861427FABE42D9C9954D2B8"/>
    <w:rsid w:val="007F0D9E"/>
  </w:style>
  <w:style w:type="paragraph" w:customStyle="1" w:styleId="5269F525BED84CAEA3F6BF9BD20A2663">
    <w:name w:val="5269F525BED84CAEA3F6BF9BD20A2663"/>
    <w:rsid w:val="007F0D9E"/>
  </w:style>
  <w:style w:type="paragraph" w:customStyle="1" w:styleId="E0DB6D688BD24F0D95B3AB7031DE6AD3">
    <w:name w:val="E0DB6D688BD24F0D95B3AB7031DE6AD3"/>
    <w:rsid w:val="007F0D9E"/>
  </w:style>
  <w:style w:type="paragraph" w:customStyle="1" w:styleId="358377939FBA4C87AF2139F3943ECA20">
    <w:name w:val="358377939FBA4C87AF2139F3943ECA20"/>
    <w:rsid w:val="007F0D9E"/>
  </w:style>
  <w:style w:type="paragraph" w:customStyle="1" w:styleId="83DE76DF05FA46F5B2968435205E6F31">
    <w:name w:val="83DE76DF05FA46F5B2968435205E6F31"/>
    <w:rsid w:val="007F0D9E"/>
  </w:style>
  <w:style w:type="paragraph" w:customStyle="1" w:styleId="1B4FD80A1BB044EEB67A3D0529471157">
    <w:name w:val="1B4FD80A1BB044EEB67A3D0529471157"/>
    <w:rsid w:val="007F0D9E"/>
  </w:style>
  <w:style w:type="paragraph" w:customStyle="1" w:styleId="6E7FDFF1CEB14F8B9A1BDFC8AB8C55A0">
    <w:name w:val="6E7FDFF1CEB14F8B9A1BDFC8AB8C55A0"/>
    <w:rsid w:val="007F0D9E"/>
  </w:style>
  <w:style w:type="paragraph" w:customStyle="1" w:styleId="FCA8E4D4373D4AD796F7BCF8FF309555">
    <w:name w:val="FCA8E4D4373D4AD796F7BCF8FF309555"/>
    <w:rsid w:val="007F0D9E"/>
  </w:style>
  <w:style w:type="paragraph" w:customStyle="1" w:styleId="CDE35B10251640F98B5AC9C75D1BF606">
    <w:name w:val="CDE35B10251640F98B5AC9C75D1BF606"/>
    <w:rsid w:val="007F0D9E"/>
  </w:style>
  <w:style w:type="paragraph" w:customStyle="1" w:styleId="AF79C40F9F804573AE1F396BA18C8BE9">
    <w:name w:val="AF79C40F9F804573AE1F396BA18C8BE9"/>
    <w:rsid w:val="007F0D9E"/>
  </w:style>
  <w:style w:type="paragraph" w:customStyle="1" w:styleId="EACE4D47AD984328B85629D3793CBBE4">
    <w:name w:val="EACE4D47AD984328B85629D3793CBBE4"/>
    <w:rsid w:val="007F0D9E"/>
  </w:style>
  <w:style w:type="paragraph" w:customStyle="1" w:styleId="CAE7CF021A1E40AC88BE039FCCAB2E39">
    <w:name w:val="CAE7CF021A1E40AC88BE039FCCAB2E39"/>
    <w:rsid w:val="007F0D9E"/>
  </w:style>
  <w:style w:type="paragraph" w:customStyle="1" w:styleId="DAD89F4CED1B497C83BD91FA45AF6A66">
    <w:name w:val="DAD89F4CED1B497C83BD91FA45AF6A66"/>
    <w:rsid w:val="007F0D9E"/>
  </w:style>
  <w:style w:type="paragraph" w:customStyle="1" w:styleId="4F96A9C4E5C944F6A41D2F3D27223181">
    <w:name w:val="4F96A9C4E5C944F6A41D2F3D27223181"/>
    <w:rsid w:val="007F0D9E"/>
  </w:style>
  <w:style w:type="paragraph" w:customStyle="1" w:styleId="803BDA5233044D51813756ED50F24A74">
    <w:name w:val="803BDA5233044D51813756ED50F24A74"/>
    <w:rsid w:val="007F0D9E"/>
  </w:style>
  <w:style w:type="paragraph" w:customStyle="1" w:styleId="5825642070AD4994A4DF8797CC393ABD">
    <w:name w:val="5825642070AD4994A4DF8797CC393ABD"/>
    <w:rsid w:val="007F0D9E"/>
  </w:style>
  <w:style w:type="paragraph" w:customStyle="1" w:styleId="A5E92D8A85124851A5AD427F9544A41B">
    <w:name w:val="A5E92D8A85124851A5AD427F9544A41B"/>
    <w:rsid w:val="007F0D9E"/>
  </w:style>
  <w:style w:type="paragraph" w:customStyle="1" w:styleId="C974559772CD4D0D8291FD3A77286D2F">
    <w:name w:val="C974559772CD4D0D8291FD3A77286D2F"/>
    <w:rsid w:val="007F0D9E"/>
  </w:style>
  <w:style w:type="paragraph" w:customStyle="1" w:styleId="8ECB7E53F3454DCFBD5481DECF5AAF13">
    <w:name w:val="8ECB7E53F3454DCFBD5481DECF5AAF13"/>
    <w:rsid w:val="007F0D9E"/>
  </w:style>
  <w:style w:type="paragraph" w:customStyle="1" w:styleId="690F99E41CF64A0DA88771BB8CA75735">
    <w:name w:val="690F99E41CF64A0DA88771BB8CA75735"/>
    <w:rsid w:val="007F0D9E"/>
  </w:style>
  <w:style w:type="paragraph" w:customStyle="1" w:styleId="0E89171D40734E23A1D7CEA2FEBA3E5A">
    <w:name w:val="0E89171D40734E23A1D7CEA2FEBA3E5A"/>
    <w:rsid w:val="007F0D9E"/>
  </w:style>
  <w:style w:type="paragraph" w:customStyle="1" w:styleId="25B4A6C350B7421CAD217C849AF8E3B5">
    <w:name w:val="25B4A6C350B7421CAD217C849AF8E3B5"/>
    <w:rsid w:val="007F0D9E"/>
  </w:style>
  <w:style w:type="paragraph" w:customStyle="1" w:styleId="9877109F7CE844F3B0D610AE12C2D59E">
    <w:name w:val="9877109F7CE844F3B0D610AE12C2D59E"/>
    <w:rsid w:val="007F0D9E"/>
  </w:style>
  <w:style w:type="paragraph" w:customStyle="1" w:styleId="A1CF52322FA04601901B2882138D128E">
    <w:name w:val="A1CF52322FA04601901B2882138D128E"/>
    <w:rsid w:val="007F0D9E"/>
  </w:style>
  <w:style w:type="paragraph" w:customStyle="1" w:styleId="B488823D574A4C2384A69F2A3199AAE8">
    <w:name w:val="B488823D574A4C2384A69F2A3199AAE8"/>
    <w:rsid w:val="007F0D9E"/>
  </w:style>
  <w:style w:type="paragraph" w:customStyle="1" w:styleId="CC1251570404491F99C5C4298E77BA6B">
    <w:name w:val="CC1251570404491F99C5C4298E77BA6B"/>
    <w:rsid w:val="007F0D9E"/>
  </w:style>
  <w:style w:type="paragraph" w:customStyle="1" w:styleId="E289DED45E1D4BC9B349D5C4286AA74F">
    <w:name w:val="E289DED45E1D4BC9B349D5C4286AA74F"/>
    <w:rsid w:val="007F0D9E"/>
  </w:style>
  <w:style w:type="paragraph" w:customStyle="1" w:styleId="6F92A82A327E4338802A2FD07251A0DE">
    <w:name w:val="6F92A82A327E4338802A2FD07251A0DE"/>
    <w:rsid w:val="007F0D9E"/>
  </w:style>
  <w:style w:type="paragraph" w:customStyle="1" w:styleId="78D8B5567D0B401BAC44A8759AF4E95E">
    <w:name w:val="78D8B5567D0B401BAC44A8759AF4E95E"/>
    <w:rsid w:val="007F0D9E"/>
  </w:style>
  <w:style w:type="paragraph" w:customStyle="1" w:styleId="8382DF994861442A824E25DD288FB7B6">
    <w:name w:val="8382DF994861442A824E25DD288FB7B6"/>
    <w:rsid w:val="007F0D9E"/>
  </w:style>
  <w:style w:type="paragraph" w:customStyle="1" w:styleId="CD85B612495E43A8BD656257F7EAD201">
    <w:name w:val="CD85B612495E43A8BD656257F7EAD201"/>
    <w:rsid w:val="007F0D9E"/>
  </w:style>
  <w:style w:type="paragraph" w:customStyle="1" w:styleId="744DC56FB1394F4EA15957F9314BFE44">
    <w:name w:val="744DC56FB1394F4EA15957F9314BFE44"/>
    <w:rsid w:val="007F0D9E"/>
  </w:style>
  <w:style w:type="paragraph" w:customStyle="1" w:styleId="4189E207522F46919585B446AF774303">
    <w:name w:val="4189E207522F46919585B446AF774303"/>
    <w:rsid w:val="007F0D9E"/>
  </w:style>
  <w:style w:type="paragraph" w:customStyle="1" w:styleId="BE6F1C41D9764DDAB8276CAC55CD0030">
    <w:name w:val="BE6F1C41D9764DDAB8276CAC55CD0030"/>
    <w:rsid w:val="007F0D9E"/>
  </w:style>
  <w:style w:type="paragraph" w:customStyle="1" w:styleId="B05ADB9449DC4972BB65F10D4640F3C6">
    <w:name w:val="B05ADB9449DC4972BB65F10D4640F3C6"/>
    <w:rsid w:val="007F0D9E"/>
  </w:style>
  <w:style w:type="paragraph" w:customStyle="1" w:styleId="6455290F0F3E4646814D87917380A031">
    <w:name w:val="6455290F0F3E4646814D87917380A031"/>
    <w:rsid w:val="007F0D9E"/>
  </w:style>
  <w:style w:type="paragraph" w:customStyle="1" w:styleId="AFA02BB40C9647C5B0433F00D225F1A8">
    <w:name w:val="AFA02BB40C9647C5B0433F00D225F1A8"/>
    <w:rsid w:val="007F0D9E"/>
  </w:style>
  <w:style w:type="paragraph" w:customStyle="1" w:styleId="58B7CB5221AF429AB0D934F3C91704EB">
    <w:name w:val="58B7CB5221AF429AB0D934F3C91704EB"/>
    <w:rsid w:val="007F0D9E"/>
  </w:style>
  <w:style w:type="paragraph" w:customStyle="1" w:styleId="ACA4059F810B47C4AC9BBCBB70CBA922">
    <w:name w:val="ACA4059F810B47C4AC9BBCBB70CBA922"/>
    <w:rsid w:val="007F0D9E"/>
  </w:style>
  <w:style w:type="paragraph" w:customStyle="1" w:styleId="4D38B6495B4F4BAC974F1BECBCF8B6FB">
    <w:name w:val="4D38B6495B4F4BAC974F1BECBCF8B6FB"/>
    <w:rsid w:val="007F0D9E"/>
  </w:style>
  <w:style w:type="paragraph" w:customStyle="1" w:styleId="14883FF0AB9B4C7BA418404B6E609CCC">
    <w:name w:val="14883FF0AB9B4C7BA418404B6E609CCC"/>
    <w:rsid w:val="007F0D9E"/>
  </w:style>
  <w:style w:type="paragraph" w:customStyle="1" w:styleId="80EA813EE98D40C997D5C75B750C09B0">
    <w:name w:val="80EA813EE98D40C997D5C75B750C09B0"/>
    <w:rsid w:val="000D642B"/>
  </w:style>
  <w:style w:type="paragraph" w:customStyle="1" w:styleId="033BA5DD6E8949EA92DB84D055FF4652">
    <w:name w:val="033BA5DD6E8949EA92DB84D055FF4652"/>
    <w:rsid w:val="000D642B"/>
  </w:style>
  <w:style w:type="paragraph" w:customStyle="1" w:styleId="78A8AA4518154BD1BF34C42CC53ED9FD">
    <w:name w:val="78A8AA4518154BD1BF34C42CC53ED9FD"/>
    <w:rsid w:val="000D642B"/>
  </w:style>
  <w:style w:type="paragraph" w:customStyle="1" w:styleId="397692E8784E481E81A5D9174B874D64">
    <w:name w:val="397692E8784E481E81A5D9174B874D64"/>
    <w:rsid w:val="000D642B"/>
  </w:style>
  <w:style w:type="paragraph" w:customStyle="1" w:styleId="90EDB39E5170471E8140C1769369A871">
    <w:name w:val="90EDB39E5170471E8140C1769369A871"/>
    <w:rsid w:val="000D642B"/>
  </w:style>
  <w:style w:type="paragraph" w:customStyle="1" w:styleId="CCC5C24416384FC7A097139BE57A0F26">
    <w:name w:val="CCC5C24416384FC7A097139BE57A0F26"/>
    <w:rsid w:val="000D642B"/>
  </w:style>
  <w:style w:type="paragraph" w:customStyle="1" w:styleId="B14A5B5A18FD4236B3905D5FF1DE6E65">
    <w:name w:val="B14A5B5A18FD4236B3905D5FF1DE6E65"/>
    <w:rsid w:val="000D642B"/>
  </w:style>
  <w:style w:type="paragraph" w:customStyle="1" w:styleId="FF691CB84C2A4B04A42AEFC998403CFA">
    <w:name w:val="FF691CB84C2A4B04A42AEFC998403CFA"/>
    <w:rsid w:val="000D642B"/>
  </w:style>
  <w:style w:type="paragraph" w:customStyle="1" w:styleId="176CA80380DB42048F7688C2ED44D4F5">
    <w:name w:val="176CA80380DB42048F7688C2ED44D4F5"/>
    <w:rsid w:val="000D642B"/>
  </w:style>
  <w:style w:type="paragraph" w:customStyle="1" w:styleId="75499B57F2874ACE9164DE72BFDC430B">
    <w:name w:val="75499B57F2874ACE9164DE72BFDC430B"/>
    <w:rsid w:val="000D642B"/>
  </w:style>
  <w:style w:type="paragraph" w:customStyle="1" w:styleId="C4DD08658ECB4C1FAD5B6234170DCB9B">
    <w:name w:val="C4DD08658ECB4C1FAD5B6234170DCB9B"/>
    <w:rsid w:val="00785C27"/>
  </w:style>
  <w:style w:type="paragraph" w:customStyle="1" w:styleId="0379D27C723941CCA8F37D545E737A82">
    <w:name w:val="0379D27C723941CCA8F37D545E737A82"/>
    <w:rsid w:val="00785C27"/>
  </w:style>
  <w:style w:type="paragraph" w:customStyle="1" w:styleId="39D84698EA3C418B96686C97954572A8">
    <w:name w:val="39D84698EA3C418B96686C97954572A8"/>
    <w:rsid w:val="00785C27"/>
  </w:style>
  <w:style w:type="paragraph" w:customStyle="1" w:styleId="544DF01113A747829D95071BE091340A">
    <w:name w:val="544DF01113A747829D95071BE091340A"/>
    <w:rsid w:val="00785C27"/>
  </w:style>
  <w:style w:type="paragraph" w:customStyle="1" w:styleId="4AEE5D2F83C340F5B9D08FF8D5CA6347">
    <w:name w:val="4AEE5D2F83C340F5B9D08FF8D5CA6347"/>
    <w:rsid w:val="00785C27"/>
  </w:style>
  <w:style w:type="paragraph" w:customStyle="1" w:styleId="9E4B2CC5096C41FE830A7B42D7CE0E9E">
    <w:name w:val="9E4B2CC5096C41FE830A7B42D7CE0E9E"/>
    <w:rsid w:val="00785C27"/>
  </w:style>
  <w:style w:type="paragraph" w:customStyle="1" w:styleId="176CA80380DB42048F7688C2ED44D4F51">
    <w:name w:val="176CA80380DB42048F7688C2ED44D4F5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75499B57F2874ACE9164DE72BFDC430B1">
    <w:name w:val="75499B57F2874ACE9164DE72BFDC430B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0300856D78A849A2AC7572188965C66D">
    <w:name w:val="0300856D78A849A2AC7572188965C66D"/>
    <w:rsid w:val="0023119A"/>
    <w:rPr>
      <w:lang w:val="da-DK" w:eastAsia="da-DK"/>
    </w:rPr>
  </w:style>
  <w:style w:type="paragraph" w:customStyle="1" w:styleId="305A1FF0DB144870A11715F57D815E4A">
    <w:name w:val="305A1FF0DB144870A11715F57D815E4A"/>
    <w:rsid w:val="0023119A"/>
    <w:rPr>
      <w:lang w:val="da-DK" w:eastAsia="da-DK"/>
    </w:rPr>
  </w:style>
  <w:style w:type="paragraph" w:customStyle="1" w:styleId="1021C74C826F48A7B1B5DB13FD5EAF28">
    <w:name w:val="1021C74C826F48A7B1B5DB13FD5EAF28"/>
    <w:rsid w:val="0023119A"/>
    <w:rPr>
      <w:lang w:val="da-DK" w:eastAsia="da-DK"/>
    </w:rPr>
  </w:style>
  <w:style w:type="paragraph" w:customStyle="1" w:styleId="E0266E68B3884B3E8B33BB0F29D242FC">
    <w:name w:val="E0266E68B3884B3E8B33BB0F29D242FC"/>
    <w:rsid w:val="0023119A"/>
    <w:rPr>
      <w:lang w:val="da-DK" w:eastAsia="da-DK"/>
    </w:rPr>
  </w:style>
  <w:style w:type="paragraph" w:customStyle="1" w:styleId="B6F384C045514B95AF8C889560A2D5AE">
    <w:name w:val="B6F384C045514B95AF8C889560A2D5AE"/>
    <w:rsid w:val="0023119A"/>
    <w:rPr>
      <w:lang w:val="da-DK" w:eastAsia="da-DK"/>
    </w:rPr>
  </w:style>
  <w:style w:type="paragraph" w:customStyle="1" w:styleId="562E7FF0B0AF4D36AD4D9D06E6323BE6">
    <w:name w:val="562E7FF0B0AF4D36AD4D9D06E6323BE6"/>
    <w:rsid w:val="0023119A"/>
    <w:rPr>
      <w:lang w:val="da-DK" w:eastAsia="da-DK"/>
    </w:rPr>
  </w:style>
  <w:style w:type="paragraph" w:customStyle="1" w:styleId="D9023F1AB9F74FBB828974497ED29BE0">
    <w:name w:val="D9023F1AB9F74FBB828974497ED29BE0"/>
    <w:rsid w:val="0023119A"/>
    <w:rPr>
      <w:lang w:val="da-DK" w:eastAsia="da-DK"/>
    </w:rPr>
  </w:style>
  <w:style w:type="paragraph" w:customStyle="1" w:styleId="083A0C32D0FD4ACAB22DFAE234D60B8B">
    <w:name w:val="083A0C32D0FD4ACAB22DFAE234D60B8B"/>
    <w:rsid w:val="0023119A"/>
    <w:rPr>
      <w:lang w:val="da-DK" w:eastAsia="da-DK"/>
    </w:rPr>
  </w:style>
  <w:style w:type="paragraph" w:customStyle="1" w:styleId="28F5ACF6D9EC43829E3D91195A9E4643">
    <w:name w:val="28F5ACF6D9EC43829E3D91195A9E4643"/>
    <w:rsid w:val="0023119A"/>
    <w:rPr>
      <w:lang w:val="da-DK" w:eastAsia="da-DK"/>
    </w:rPr>
  </w:style>
  <w:style w:type="paragraph" w:customStyle="1" w:styleId="1058AC28FD594B27A80D34A31A49EA75">
    <w:name w:val="1058AC28FD594B27A80D34A31A49EA75"/>
    <w:rsid w:val="0023119A"/>
    <w:rPr>
      <w:lang w:val="da-DK" w:eastAsia="da-DK"/>
    </w:rPr>
  </w:style>
  <w:style w:type="paragraph" w:customStyle="1" w:styleId="354BA22EF00C416B9B16132B701A221C">
    <w:name w:val="354BA22EF00C416B9B16132B701A221C"/>
    <w:rsid w:val="0023119A"/>
    <w:rPr>
      <w:lang w:val="da-DK" w:eastAsia="da-DK"/>
    </w:rPr>
  </w:style>
  <w:style w:type="paragraph" w:customStyle="1" w:styleId="83877E7D470F458B9AB250CEEA7D8D5B">
    <w:name w:val="83877E7D470F458B9AB250CEEA7D8D5B"/>
    <w:rsid w:val="0023119A"/>
    <w:rPr>
      <w:lang w:val="da-DK" w:eastAsia="da-DK"/>
    </w:rPr>
  </w:style>
  <w:style w:type="paragraph" w:customStyle="1" w:styleId="9B7931FDFDFD47FBBE146A072FFA9CE1">
    <w:name w:val="9B7931FDFDFD47FBBE146A072FFA9CE1"/>
    <w:rsid w:val="0023119A"/>
    <w:rPr>
      <w:lang w:val="da-DK" w:eastAsia="da-DK"/>
    </w:rPr>
  </w:style>
  <w:style w:type="paragraph" w:customStyle="1" w:styleId="18C5B572E4674469A4A33BE3B5634709">
    <w:name w:val="18C5B572E4674469A4A33BE3B5634709"/>
    <w:rsid w:val="0023119A"/>
    <w:rPr>
      <w:lang w:val="da-DK" w:eastAsia="da-DK"/>
    </w:rPr>
  </w:style>
  <w:style w:type="paragraph" w:customStyle="1" w:styleId="3026CC4B5B4F4D369EA4A09CCC1C2F24">
    <w:name w:val="3026CC4B5B4F4D369EA4A09CCC1C2F24"/>
    <w:rsid w:val="0023119A"/>
    <w:rPr>
      <w:lang w:val="da-DK" w:eastAsia="da-DK"/>
    </w:rPr>
  </w:style>
  <w:style w:type="paragraph" w:customStyle="1" w:styleId="7A7B22966B1F4E68BC062A841CEACF4E">
    <w:name w:val="7A7B22966B1F4E68BC062A841CEACF4E"/>
    <w:rsid w:val="0023119A"/>
    <w:rPr>
      <w:lang w:val="da-DK" w:eastAsia="da-DK"/>
    </w:rPr>
  </w:style>
  <w:style w:type="paragraph" w:customStyle="1" w:styleId="FE280BF5543C4AC9B1CF61C9F4221344">
    <w:name w:val="FE280BF5543C4AC9B1CF61C9F4221344"/>
    <w:rsid w:val="0023119A"/>
    <w:rPr>
      <w:lang w:val="da-DK" w:eastAsia="da-DK"/>
    </w:rPr>
  </w:style>
  <w:style w:type="paragraph" w:customStyle="1" w:styleId="329C886C6FF24E2DA7122AD37876659F">
    <w:name w:val="329C886C6FF24E2DA7122AD37876659F"/>
    <w:rsid w:val="0023119A"/>
    <w:rPr>
      <w:lang w:val="da-DK" w:eastAsia="da-DK"/>
    </w:rPr>
  </w:style>
  <w:style w:type="paragraph" w:customStyle="1" w:styleId="503B409EE3BC4389B2636A8A7D8EA88D">
    <w:name w:val="503B409EE3BC4389B2636A8A7D8EA88D"/>
    <w:rsid w:val="0023119A"/>
    <w:rPr>
      <w:lang w:val="da-DK" w:eastAsia="da-DK"/>
    </w:rPr>
  </w:style>
  <w:style w:type="paragraph" w:customStyle="1" w:styleId="0C46E565FD124A3DB3018CED5665CCE5">
    <w:name w:val="0C46E565FD124A3DB3018CED5665CCE5"/>
    <w:rsid w:val="0023119A"/>
    <w:rPr>
      <w:lang w:val="da-DK" w:eastAsia="da-DK"/>
    </w:rPr>
  </w:style>
  <w:style w:type="paragraph" w:customStyle="1" w:styleId="EFC2C9439CE044CC81B8E9FB9A7ED7B9">
    <w:name w:val="EFC2C9439CE044CC81B8E9FB9A7ED7B9"/>
    <w:rsid w:val="0023119A"/>
    <w:rPr>
      <w:lang w:val="da-DK" w:eastAsia="da-DK"/>
    </w:rPr>
  </w:style>
  <w:style w:type="paragraph" w:customStyle="1" w:styleId="C3D2AB4FC3684C6C96050DA63ED71608">
    <w:name w:val="C3D2AB4FC3684C6C96050DA63ED71608"/>
    <w:rsid w:val="0023119A"/>
    <w:rPr>
      <w:lang w:val="da-DK" w:eastAsia="da-DK"/>
    </w:rPr>
  </w:style>
  <w:style w:type="paragraph" w:customStyle="1" w:styleId="FD920559B7034608B44E1360EBF3A6D9">
    <w:name w:val="FD920559B7034608B44E1360EBF3A6D9"/>
    <w:rsid w:val="0023119A"/>
    <w:rPr>
      <w:lang w:val="da-DK" w:eastAsia="da-DK"/>
    </w:rPr>
  </w:style>
  <w:style w:type="paragraph" w:customStyle="1" w:styleId="1C360B5E24814BBE8E63C5C111198086">
    <w:name w:val="1C360B5E24814BBE8E63C5C111198086"/>
    <w:rsid w:val="0023119A"/>
    <w:rPr>
      <w:lang w:val="da-DK" w:eastAsia="da-DK"/>
    </w:rPr>
  </w:style>
  <w:style w:type="paragraph" w:customStyle="1" w:styleId="084CDF698DD74A939A01F57B005F93B1">
    <w:name w:val="084CDF698DD74A939A01F57B005F93B1"/>
    <w:rsid w:val="00B5328B"/>
    <w:rPr>
      <w:lang w:val="en-IN" w:eastAsia="en-IN"/>
    </w:rPr>
  </w:style>
  <w:style w:type="paragraph" w:customStyle="1" w:styleId="C9FF3988CA3D4FAAA92EF7380EF18C93">
    <w:name w:val="C9FF3988CA3D4FAAA92EF7380EF18C93"/>
    <w:rsid w:val="00B5328B"/>
    <w:rPr>
      <w:lang w:val="en-IN" w:eastAsia="en-IN"/>
    </w:rPr>
  </w:style>
  <w:style w:type="paragraph" w:customStyle="1" w:styleId="09DD989990284635ADC2250D8F2334DF">
    <w:name w:val="09DD989990284635ADC2250D8F2334DF"/>
    <w:rsid w:val="007F0D56"/>
    <w:rPr>
      <w:lang w:val="en-IN" w:eastAsia="en-IN"/>
    </w:rPr>
  </w:style>
  <w:style w:type="paragraph" w:customStyle="1" w:styleId="0228F722E0094E659CAEC6977837B8A5">
    <w:name w:val="0228F722E0094E659CAEC6977837B8A5"/>
    <w:rsid w:val="007F0D56"/>
    <w:rPr>
      <w:lang w:val="en-IN" w:eastAsia="en-IN"/>
    </w:rPr>
  </w:style>
  <w:style w:type="paragraph" w:customStyle="1" w:styleId="DE32D9F72AA74C7D98E458B5D0676048">
    <w:name w:val="DE32D9F72AA74C7D98E458B5D0676048"/>
    <w:rsid w:val="007F0D56"/>
    <w:rPr>
      <w:lang w:val="en-IN" w:eastAsia="en-IN"/>
    </w:rPr>
  </w:style>
  <w:style w:type="paragraph" w:customStyle="1" w:styleId="9424CDE2A9464EC7B321936731DB24B0">
    <w:name w:val="9424CDE2A9464EC7B321936731DB24B0"/>
    <w:rsid w:val="000F2814"/>
    <w:rPr>
      <w:lang w:val="en-IN" w:eastAsia="en-IN"/>
    </w:rPr>
  </w:style>
  <w:style w:type="paragraph" w:customStyle="1" w:styleId="E284426707964D6E982FBC16A69C0FDB">
    <w:name w:val="E284426707964D6E982FBC16A69C0FDB"/>
    <w:rsid w:val="000F2814"/>
    <w:rPr>
      <w:lang w:val="en-IN" w:eastAsia="en-IN"/>
    </w:rPr>
  </w:style>
  <w:style w:type="paragraph" w:customStyle="1" w:styleId="057FC974A0F44641B65CE35E2A6552BD">
    <w:name w:val="057FC974A0F44641B65CE35E2A6552BD"/>
    <w:rsid w:val="000F2814"/>
    <w:rPr>
      <w:lang w:val="en-IN" w:eastAsia="en-IN"/>
    </w:rPr>
  </w:style>
  <w:style w:type="paragraph" w:customStyle="1" w:styleId="218817D8D76A4B2582367B41A11BA998">
    <w:name w:val="218817D8D76A4B2582367B41A11BA998"/>
    <w:rsid w:val="000F2814"/>
    <w:rPr>
      <w:lang w:val="en-IN" w:eastAsia="en-IN"/>
    </w:rPr>
  </w:style>
  <w:style w:type="paragraph" w:customStyle="1" w:styleId="C24F11F048D64AA9AD0B19F6CF600CAB">
    <w:name w:val="C24F11F048D64AA9AD0B19F6CF600CAB"/>
    <w:rsid w:val="000F2814"/>
    <w:rPr>
      <w:lang w:val="en-IN" w:eastAsia="en-IN"/>
    </w:rPr>
  </w:style>
  <w:style w:type="paragraph" w:customStyle="1" w:styleId="1A0700772E6547FEA85484A0A88AE255">
    <w:name w:val="1A0700772E6547FEA85484A0A88AE255"/>
    <w:rsid w:val="000F2814"/>
    <w:rPr>
      <w:lang w:val="en-IN" w:eastAsia="en-IN"/>
    </w:rPr>
  </w:style>
  <w:style w:type="paragraph" w:customStyle="1" w:styleId="C4450305DBAA4336B03EABEEB3AABD81">
    <w:name w:val="C4450305DBAA4336B03EABEEB3AABD81"/>
    <w:rsid w:val="000F2814"/>
    <w:rPr>
      <w:lang w:val="en-IN" w:eastAsia="en-IN"/>
    </w:rPr>
  </w:style>
  <w:style w:type="paragraph" w:customStyle="1" w:styleId="EAF9DC402FC648C4889144DB4C1E5057">
    <w:name w:val="EAF9DC402FC648C4889144DB4C1E5057"/>
    <w:rsid w:val="000F2814"/>
    <w:rPr>
      <w:lang w:val="en-IN" w:eastAsia="en-IN"/>
    </w:rPr>
  </w:style>
  <w:style w:type="paragraph" w:customStyle="1" w:styleId="7A2C2086F26B484CBC9E8BA33FEDE48B">
    <w:name w:val="7A2C2086F26B484CBC9E8BA33FEDE48B"/>
    <w:rsid w:val="000F2814"/>
    <w:rPr>
      <w:lang w:val="en-IN" w:eastAsia="en-IN"/>
    </w:rPr>
  </w:style>
  <w:style w:type="paragraph" w:customStyle="1" w:styleId="58EAC24680AA4F44BFBA816609B4B1B8">
    <w:name w:val="58EAC24680AA4F44BFBA816609B4B1B8"/>
    <w:rsid w:val="000F2814"/>
    <w:rPr>
      <w:lang w:val="en-IN" w:eastAsia="en-IN"/>
    </w:rPr>
  </w:style>
  <w:style w:type="paragraph" w:customStyle="1" w:styleId="97115E0B9CFA4FEA997DEEBE168227BC">
    <w:name w:val="97115E0B9CFA4FEA997DEEBE168227BC"/>
    <w:rsid w:val="000F2814"/>
    <w:rPr>
      <w:lang w:val="en-IN" w:eastAsia="en-IN"/>
    </w:rPr>
  </w:style>
  <w:style w:type="paragraph" w:customStyle="1" w:styleId="93A06E60F80847CA984DD6FAA116A236">
    <w:name w:val="93A06E60F80847CA984DD6FAA116A236"/>
    <w:rsid w:val="000F2814"/>
    <w:rPr>
      <w:lang w:val="en-IN" w:eastAsia="en-IN"/>
    </w:rPr>
  </w:style>
  <w:style w:type="paragraph" w:customStyle="1" w:styleId="02E69BDC34B04984A9659B3E5A4B4120">
    <w:name w:val="02E69BDC34B04984A9659B3E5A4B4120"/>
    <w:rsid w:val="000F2814"/>
    <w:rPr>
      <w:lang w:val="en-IN" w:eastAsia="en-IN"/>
    </w:rPr>
  </w:style>
  <w:style w:type="paragraph" w:customStyle="1" w:styleId="4F954C611D6C41148E0B22B2EC606889">
    <w:name w:val="4F954C611D6C41148E0B22B2EC606889"/>
    <w:rsid w:val="000F2814"/>
    <w:rPr>
      <w:lang w:val="en-IN" w:eastAsia="en-IN"/>
    </w:rPr>
  </w:style>
  <w:style w:type="paragraph" w:customStyle="1" w:styleId="634AB5EA6F814163B2C3ABD8FB8DCC9E">
    <w:name w:val="634AB5EA6F814163B2C3ABD8FB8DCC9E"/>
    <w:rsid w:val="000F2814"/>
    <w:rPr>
      <w:lang w:val="en-IN" w:eastAsia="en-IN"/>
    </w:rPr>
  </w:style>
  <w:style w:type="paragraph" w:customStyle="1" w:styleId="016F946D58D54E868FE851996BED949D">
    <w:name w:val="016F946D58D54E868FE851996BED949D"/>
    <w:rsid w:val="000F2814"/>
    <w:rPr>
      <w:lang w:val="en-IN" w:eastAsia="en-IN"/>
    </w:rPr>
  </w:style>
  <w:style w:type="paragraph" w:customStyle="1" w:styleId="74E853DE9F23448B843BD8E66D59C94C">
    <w:name w:val="74E853DE9F23448B843BD8E66D59C94C"/>
    <w:rsid w:val="000F2814"/>
    <w:rPr>
      <w:lang w:val="en-IN" w:eastAsia="en-IN"/>
    </w:rPr>
  </w:style>
  <w:style w:type="paragraph" w:customStyle="1" w:styleId="B4437639AAA54D979881ECD212034D73">
    <w:name w:val="B4437639AAA54D979881ECD212034D73"/>
    <w:rsid w:val="000F2814"/>
    <w:rPr>
      <w:lang w:val="en-IN" w:eastAsia="en-IN"/>
    </w:rPr>
  </w:style>
  <w:style w:type="paragraph" w:customStyle="1" w:styleId="D6DB56B576CB48E19727CCCEEDD97FD4">
    <w:name w:val="D6DB56B576CB48E19727CCCEEDD97FD4"/>
    <w:rsid w:val="000F2814"/>
    <w:rPr>
      <w:lang w:val="en-IN" w:eastAsia="en-IN"/>
    </w:rPr>
  </w:style>
  <w:style w:type="paragraph" w:customStyle="1" w:styleId="A1996BF25ECA4EC78FDC38C36D97652F">
    <w:name w:val="A1996BF25ECA4EC78FDC38C36D97652F"/>
    <w:rsid w:val="000F2814"/>
    <w:rPr>
      <w:lang w:val="en-IN" w:eastAsia="en-IN"/>
    </w:rPr>
  </w:style>
  <w:style w:type="paragraph" w:customStyle="1" w:styleId="340354F6A1524C749EFB9AC4F78FA00E">
    <w:name w:val="340354F6A1524C749EFB9AC4F78FA00E"/>
    <w:rsid w:val="000F2814"/>
    <w:rPr>
      <w:lang w:val="en-IN" w:eastAsia="en-IN"/>
    </w:rPr>
  </w:style>
  <w:style w:type="paragraph" w:customStyle="1" w:styleId="5317F4D692B14BCFB24982CE89C3B846">
    <w:name w:val="5317F4D692B14BCFB24982CE89C3B846"/>
    <w:rsid w:val="000F2814"/>
    <w:rPr>
      <w:lang w:val="en-IN" w:eastAsia="en-IN"/>
    </w:rPr>
  </w:style>
  <w:style w:type="paragraph" w:customStyle="1" w:styleId="0509BFA50AC44DC896FD32266B239D27">
    <w:name w:val="0509BFA50AC44DC896FD32266B239D27"/>
    <w:rsid w:val="000F2814"/>
    <w:rPr>
      <w:lang w:val="en-IN" w:eastAsia="en-IN"/>
    </w:rPr>
  </w:style>
  <w:style w:type="paragraph" w:customStyle="1" w:styleId="7C16CDC787E84BAAA5FAAAEF8F89DB56">
    <w:name w:val="7C16CDC787E84BAAA5FAAAEF8F89DB56"/>
    <w:rsid w:val="000F2814"/>
    <w:rPr>
      <w:lang w:val="en-IN" w:eastAsia="en-IN"/>
    </w:rPr>
  </w:style>
  <w:style w:type="paragraph" w:customStyle="1" w:styleId="3775EA746DC04D8DAFA5336FD3A735A6">
    <w:name w:val="3775EA746DC04D8DAFA5336FD3A735A6"/>
    <w:rsid w:val="000F2814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1E289-4581-468D-9115-F8E0CA85F79C}">
  <ds:schemaRefs>
    <ds:schemaRef ds:uri="urn:microsoft-dynamics-nav/reports/Standard_Sales_Draft_Invoice/1303/"/>
  </ds:schemaRefs>
</ds:datastoreItem>
</file>

<file path=customXml/itemProps2.xml><?xml version="1.0" encoding="utf-8"?>
<ds:datastoreItem xmlns:ds="http://schemas.openxmlformats.org/officeDocument/2006/customXml" ds:itemID="{657DC0A4-D5B1-4B2D-BE8D-7802B7F89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2016-03-18T21:08:00Z</dcterms:created>
  <dcterms:modified xsi:type="dcterms:W3CDTF">2025-03-15T09:52:00Z</dcterms:modified>
</cp:coreProperties>
</file>